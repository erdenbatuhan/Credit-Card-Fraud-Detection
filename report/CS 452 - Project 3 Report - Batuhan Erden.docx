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14A9C" w14:textId="77777777" w:rsidR="00080C97" w:rsidRDefault="007734BB" w:rsidP="000300AD">
      <w:pPr>
        <w:pStyle w:val="NoSpacing"/>
        <w:jc w:val="center"/>
      </w:pPr>
      <w:r>
        <w:t>Batuhan Erden</w:t>
      </w:r>
    </w:p>
    <w:p w14:paraId="09C83EC2" w14:textId="77777777" w:rsidR="007734BB" w:rsidRDefault="0005528E" w:rsidP="000300AD">
      <w:pPr>
        <w:pStyle w:val="NoSpacing"/>
        <w:jc w:val="center"/>
      </w:pPr>
      <w:hyperlink r:id="rId10" w:history="1">
        <w:r w:rsidR="007734BB">
          <w:rPr>
            <w:rStyle w:val="Hyperlink"/>
          </w:rPr>
          <w:t>batuhan.erden@ozu.edu.tr</w:t>
        </w:r>
      </w:hyperlink>
    </w:p>
    <w:p w14:paraId="621C4428" w14:textId="7C69FCA3" w:rsidR="007734BB" w:rsidRDefault="007734BB" w:rsidP="000300AD">
      <w:pPr>
        <w:pStyle w:val="NoSpacing"/>
        <w:jc w:val="center"/>
      </w:pPr>
      <w:r>
        <w:t xml:space="preserve">CS </w:t>
      </w:r>
      <w:r w:rsidR="00723C40">
        <w:t>452/552</w:t>
      </w:r>
      <w:r w:rsidR="00420345">
        <w:t xml:space="preserve"> – Data Science with Python</w:t>
      </w:r>
    </w:p>
    <w:p w14:paraId="716FAEC2" w14:textId="147C53DF" w:rsidR="00080C97" w:rsidRDefault="006F08AA" w:rsidP="000300AD">
      <w:pPr>
        <w:pStyle w:val="NoSpacing"/>
        <w:jc w:val="center"/>
      </w:pPr>
      <w:r>
        <w:t>Project 3</w:t>
      </w:r>
      <w:r w:rsidR="008B23B0">
        <w:t xml:space="preserve"> Report</w:t>
      </w:r>
    </w:p>
    <w:p w14:paraId="2C0CF85F" w14:textId="6EDB46F1" w:rsidR="00396FD4" w:rsidRDefault="00C43AED" w:rsidP="00BC4BD5">
      <w:pPr>
        <w:pStyle w:val="NoSpacing"/>
        <w:jc w:val="center"/>
      </w:pPr>
      <w:r>
        <w:t>28</w:t>
      </w:r>
      <w:r w:rsidR="007734BB">
        <w:t>.12.2017</w:t>
      </w:r>
    </w:p>
    <w:p w14:paraId="585D927B" w14:textId="77777777" w:rsidR="00BC4BD5" w:rsidRDefault="00BC4BD5" w:rsidP="00BC4BD5">
      <w:pPr>
        <w:pStyle w:val="NoSpacing"/>
        <w:jc w:val="center"/>
      </w:pPr>
    </w:p>
    <w:p w14:paraId="3CB80258" w14:textId="118004E7" w:rsidR="008D2779" w:rsidRDefault="00946593" w:rsidP="00BC4BD5">
      <w:pPr>
        <w:pStyle w:val="Title"/>
        <w:rPr>
          <w:b/>
          <w:sz w:val="32"/>
          <w:szCs w:val="32"/>
        </w:rPr>
      </w:pPr>
      <w:r>
        <w:rPr>
          <w:b/>
          <w:sz w:val="32"/>
          <w:szCs w:val="32"/>
        </w:rPr>
        <w:t>Credit Card Fraud Detection</w:t>
      </w:r>
    </w:p>
    <w:p w14:paraId="554C8B76" w14:textId="77777777" w:rsidR="00790DCE" w:rsidRPr="00790DCE" w:rsidRDefault="00790DCE" w:rsidP="00790DCE"/>
    <w:p w14:paraId="0DBA07F3" w14:textId="77777777" w:rsidR="00E5041E" w:rsidRPr="009F620E" w:rsidRDefault="00FF2D0D" w:rsidP="00454BAA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sz w:val="32"/>
          <w:szCs w:val="32"/>
        </w:rPr>
      </w:pPr>
      <w:r w:rsidRPr="009F620E">
        <w:rPr>
          <w:b/>
          <w:sz w:val="32"/>
          <w:szCs w:val="32"/>
        </w:rPr>
        <w:t>Introduction</w:t>
      </w:r>
    </w:p>
    <w:p w14:paraId="389C34E1" w14:textId="52373026" w:rsidR="000745CB" w:rsidRDefault="007E630E" w:rsidP="000745CB">
      <w:pPr>
        <w:spacing w:line="276" w:lineRule="auto"/>
        <w:ind w:firstLine="0"/>
        <w:jc w:val="both"/>
      </w:pPr>
      <w:r>
        <w:t xml:space="preserve">Throughout history, </w:t>
      </w:r>
      <w:r w:rsidR="00D827D7">
        <w:t xml:space="preserve">fraudulent credit card transactions have hurt many people. People have lost their money and could not even find who was responsible for this. </w:t>
      </w:r>
      <w:r w:rsidR="00952E6B">
        <w:t xml:space="preserve">As the concept of Machine Learning and Data Science became popular, many solutions that </w:t>
      </w:r>
      <w:r w:rsidR="00DB4A5B">
        <w:t>solve</w:t>
      </w:r>
      <w:r w:rsidR="00952E6B">
        <w:t xml:space="preserve"> thi</w:t>
      </w:r>
      <w:r w:rsidR="00E20233">
        <w:t>s problem have been implemented</w:t>
      </w:r>
      <w:r w:rsidR="00542C48">
        <w:t xml:space="preserve">. </w:t>
      </w:r>
      <w:r w:rsidR="00822C9F">
        <w:t xml:space="preserve">First of all, I used the dataset in the </w:t>
      </w:r>
      <w:r w:rsidR="00822C9F" w:rsidRPr="00987183">
        <w:rPr>
          <w:color w:val="000000" w:themeColor="text1"/>
        </w:rPr>
        <w:t xml:space="preserve">kaggle </w:t>
      </w:r>
      <w:r w:rsidR="00AE1AF5" w:rsidRPr="00987183">
        <w:rPr>
          <w:color w:val="000000" w:themeColor="text1"/>
        </w:rPr>
        <w:t>website</w:t>
      </w:r>
      <w:r w:rsidR="00FF37EB" w:rsidRPr="00C00A74">
        <w:rPr>
          <w:rStyle w:val="FootnoteReference"/>
        </w:rPr>
        <w:footnoteReference w:id="1"/>
      </w:r>
      <w:r w:rsidR="00DF3961">
        <w:t xml:space="preserve">. </w:t>
      </w:r>
      <w:r w:rsidR="007D5256">
        <w:t xml:space="preserve">The most challenging problem is that the data I have used was unbalanced. </w:t>
      </w:r>
      <w:r w:rsidR="00E20233">
        <w:t>Regardless of how unbalanced the data is</w:t>
      </w:r>
      <w:proofErr w:type="gramStart"/>
      <w:r w:rsidR="007D5256">
        <w:t>,</w:t>
      </w:r>
      <w:proofErr w:type="gramEnd"/>
      <w:r w:rsidR="007D5256">
        <w:t xml:space="preserve"> </w:t>
      </w:r>
      <w:r w:rsidR="00E20233">
        <w:t>there is numerous numbers of solutions that can solve this kind of problems. There are</w:t>
      </w:r>
      <w:r w:rsidR="00542C48">
        <w:t xml:space="preserve"> two </w:t>
      </w:r>
      <w:r w:rsidR="00945C56">
        <w:t>that I liked the most.</w:t>
      </w:r>
      <w:r w:rsidR="00542C48">
        <w:t xml:space="preserve"> </w:t>
      </w:r>
      <w:r w:rsidR="00945C56">
        <w:t>The</w:t>
      </w:r>
      <w:r w:rsidR="00FA23F6">
        <w:t xml:space="preserve"> first</w:t>
      </w:r>
      <w:r w:rsidR="00945C56">
        <w:t xml:space="preserve"> one is solving it by</w:t>
      </w:r>
      <w:r w:rsidR="00542C48">
        <w:t xml:space="preserve"> under sampling the data and </w:t>
      </w:r>
      <w:r w:rsidR="00945C56">
        <w:t xml:space="preserve">the </w:t>
      </w:r>
      <w:r w:rsidR="00FA23F6">
        <w:t xml:space="preserve">second </w:t>
      </w:r>
      <w:r w:rsidR="00945C56">
        <w:t xml:space="preserve">one is </w:t>
      </w:r>
      <w:r w:rsidR="00542C48">
        <w:t xml:space="preserve">using anomaly detection. </w:t>
      </w:r>
      <w:r w:rsidR="007D5256">
        <w:t xml:space="preserve">I chose the first solution to </w:t>
      </w:r>
      <w:r w:rsidR="00E27276">
        <w:t>implement this project. I under-</w:t>
      </w:r>
      <w:r w:rsidR="007D5256">
        <w:t xml:space="preserve">sampled my data such that the number of fraudulent transactions is equal to the number of </w:t>
      </w:r>
      <w:r w:rsidR="00522EBC">
        <w:t>safe transactions, non-fraudulent transactions</w:t>
      </w:r>
      <w:r w:rsidR="00C94417">
        <w:t>.</w:t>
      </w:r>
      <w:r w:rsidR="000C2BFD">
        <w:t xml:space="preserve"> I have tried various </w:t>
      </w:r>
      <w:r w:rsidR="00D64030">
        <w:t>numbers</w:t>
      </w:r>
      <w:r w:rsidR="000C2BFD">
        <w:t xml:space="preserve"> of solutions to get </w:t>
      </w:r>
      <w:r w:rsidR="006B1668">
        <w:t xml:space="preserve">a </w:t>
      </w:r>
      <w:r w:rsidR="00D64030">
        <w:t>high accuracy and I have used 5-Fold Cross Validation and the Area Under the Precision-Recall Curve (AUPRC) to measure the performance of my dataset.</w:t>
      </w:r>
      <w:r w:rsidR="00AF7E18">
        <w:t xml:space="preserve"> I will describe</w:t>
      </w:r>
      <w:r w:rsidR="00AB6095">
        <w:t xml:space="preserve"> </w:t>
      </w:r>
      <w:r w:rsidR="00AF7E18">
        <w:t xml:space="preserve">each and every one of them in the following sections. </w:t>
      </w:r>
    </w:p>
    <w:p w14:paraId="54BEC532" w14:textId="601D5F15" w:rsidR="00C550BC" w:rsidRDefault="00C550BC" w:rsidP="00C550BC">
      <w:pPr>
        <w:spacing w:line="360" w:lineRule="auto"/>
        <w:ind w:firstLine="0"/>
        <w:jc w:val="both"/>
        <w:rPr>
          <w:b/>
          <w:sz w:val="32"/>
          <w:szCs w:val="32"/>
        </w:rPr>
      </w:pPr>
    </w:p>
    <w:p w14:paraId="34BE74E1" w14:textId="77777777" w:rsidR="00EC2814" w:rsidRDefault="00EC2814" w:rsidP="00C550BC">
      <w:pPr>
        <w:spacing w:line="360" w:lineRule="auto"/>
        <w:ind w:firstLine="0"/>
        <w:jc w:val="both"/>
        <w:rPr>
          <w:b/>
          <w:sz w:val="32"/>
          <w:szCs w:val="32"/>
        </w:rPr>
      </w:pPr>
    </w:p>
    <w:p w14:paraId="0996AE17" w14:textId="77777777" w:rsidR="00EC2814" w:rsidRDefault="00EC2814" w:rsidP="00C550BC">
      <w:pPr>
        <w:spacing w:line="360" w:lineRule="auto"/>
        <w:ind w:firstLine="0"/>
        <w:jc w:val="both"/>
        <w:rPr>
          <w:b/>
          <w:sz w:val="32"/>
          <w:szCs w:val="32"/>
        </w:rPr>
      </w:pPr>
    </w:p>
    <w:p w14:paraId="74A14D5E" w14:textId="77777777" w:rsidR="00EC2814" w:rsidRDefault="00EC2814" w:rsidP="00C550BC">
      <w:pPr>
        <w:spacing w:line="360" w:lineRule="auto"/>
        <w:ind w:firstLine="0"/>
        <w:jc w:val="both"/>
        <w:rPr>
          <w:b/>
          <w:sz w:val="32"/>
          <w:szCs w:val="32"/>
        </w:rPr>
      </w:pPr>
    </w:p>
    <w:p w14:paraId="1327134B" w14:textId="77777777" w:rsidR="00EC2814" w:rsidRPr="00C550BC" w:rsidRDefault="00EC2814" w:rsidP="00C550BC">
      <w:pPr>
        <w:spacing w:line="360" w:lineRule="auto"/>
        <w:ind w:firstLine="0"/>
        <w:jc w:val="both"/>
        <w:rPr>
          <w:b/>
          <w:sz w:val="32"/>
          <w:szCs w:val="32"/>
        </w:rPr>
      </w:pPr>
    </w:p>
    <w:p w14:paraId="64C4F337" w14:textId="28B7C5DB" w:rsidR="004D0CF7" w:rsidRDefault="00C06F00" w:rsidP="00454BAA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Dataset</w:t>
      </w:r>
      <w:r w:rsidR="00065B09">
        <w:rPr>
          <w:b/>
          <w:sz w:val="32"/>
          <w:szCs w:val="32"/>
        </w:rPr>
        <w:t xml:space="preserve"> Information</w:t>
      </w:r>
    </w:p>
    <w:p w14:paraId="11CF2633" w14:textId="680F95A4" w:rsidR="00FB7356" w:rsidRDefault="004B5CC6" w:rsidP="00F6352B">
      <w:pPr>
        <w:spacing w:line="276" w:lineRule="auto"/>
        <w:ind w:firstLine="0"/>
        <w:jc w:val="both"/>
        <w:rPr>
          <w:b/>
          <w:sz w:val="32"/>
          <w:szCs w:val="32"/>
        </w:rPr>
      </w:pPr>
      <w:r>
        <w:t xml:space="preserve">The dataset contains transactions made by credit cards in September 2013 </w:t>
      </w:r>
      <w:r w:rsidR="00677127">
        <w:t xml:space="preserve">by European cardholders. </w:t>
      </w:r>
      <w:r w:rsidR="00BA1B00">
        <w:t>This</w:t>
      </w:r>
      <w:r w:rsidR="00822C9F">
        <w:t xml:space="preserve"> </w:t>
      </w:r>
      <w:r w:rsidR="00ED0D7A">
        <w:t xml:space="preserve">is a </w:t>
      </w:r>
      <w:r w:rsidR="00822C9F">
        <w:t>dataset</w:t>
      </w:r>
      <w:r w:rsidR="00ED0D7A">
        <w:t xml:space="preserve"> that</w:t>
      </w:r>
      <w:r w:rsidR="00822C9F">
        <w:t xml:space="preserve"> </w:t>
      </w:r>
      <w:r w:rsidR="00366937">
        <w:t>contains 284</w:t>
      </w:r>
      <w:r w:rsidR="00981F95">
        <w:t>,</w:t>
      </w:r>
      <w:r w:rsidR="00366937">
        <w:t xml:space="preserve">807 rows and 31 columns in which each row corresponds to a transaction and each </w:t>
      </w:r>
      <w:r w:rsidR="007E53F0">
        <w:t>column</w:t>
      </w:r>
      <w:r w:rsidR="00BE12B0">
        <w:t xml:space="preserve"> corresponds to a feature and 28</w:t>
      </w:r>
      <w:r w:rsidR="007E53F0">
        <w:t xml:space="preserve"> out of 31 columns are </w:t>
      </w:r>
      <w:r w:rsidR="00420A86">
        <w:t xml:space="preserve">the </w:t>
      </w:r>
      <w:r w:rsidR="00ED0D7A">
        <w:t>feature, which</w:t>
      </w:r>
      <w:r w:rsidR="00420A86">
        <w:t xml:space="preserve"> are </w:t>
      </w:r>
      <w:r w:rsidR="007E53F0">
        <w:t xml:space="preserve">the result of a PCA (Principle Component Analysis) </w:t>
      </w:r>
      <w:r w:rsidR="006741FE">
        <w:t>due to confidentiality issues and labeled as V1, V2, … V28.</w:t>
      </w:r>
      <w:r w:rsidR="00C11EEC">
        <w:t xml:space="preserve"> </w:t>
      </w:r>
      <w:r w:rsidR="00420A86">
        <w:t xml:space="preserve">The other 3 </w:t>
      </w:r>
      <w:r w:rsidR="00D3521D">
        <w:t>columns/features are ‘Time’, ‘Amount’ and ‘Class’</w:t>
      </w:r>
      <w:r w:rsidR="00232D29">
        <w:t xml:space="preserve"> which I relabeled it to ‘Fraud’</w:t>
      </w:r>
      <w:r w:rsidR="00D3521D">
        <w:t xml:space="preserve">. </w:t>
      </w:r>
      <w:r w:rsidR="00232D29">
        <w:t>F</w:t>
      </w:r>
      <w:r w:rsidR="00076A66">
        <w:t>eature ‘Time’</w:t>
      </w:r>
      <w:r w:rsidR="00232D29">
        <w:t xml:space="preserve"> </w:t>
      </w:r>
      <w:r w:rsidR="00875BA8">
        <w:t xml:space="preserve">contains the information about the seconds elapsed between each transaction and the first transaction in the dataset. </w:t>
      </w:r>
      <w:r w:rsidR="00D3521D">
        <w:t>Feature</w:t>
      </w:r>
      <w:r w:rsidR="00232D29">
        <w:t xml:space="preserve"> ‘Amount’ is simply the transaction amount whereas feature ‘Fraud’ is the response </w:t>
      </w:r>
      <w:r w:rsidR="00075FF7">
        <w:t>variable, which</w:t>
      </w:r>
      <w:r w:rsidR="00232D29">
        <w:t xml:space="preserve"> I used as my label</w:t>
      </w:r>
      <w:r w:rsidR="00075FF7">
        <w:t xml:space="preserve"> data</w:t>
      </w:r>
      <w:r w:rsidR="00232D29">
        <w:t>.</w:t>
      </w:r>
      <w:r w:rsidR="00075FF7">
        <w:t xml:space="preserve"> The feature ‘Fraud’ is a binary feature that takes 1 if the transaction is a fraudulent transaction and 0 </w:t>
      </w:r>
      <w:r w:rsidR="00027D33">
        <w:t>if the</w:t>
      </w:r>
      <w:r w:rsidR="00075FF7">
        <w:t xml:space="preserve"> transaction is a safe transaction</w:t>
      </w:r>
      <w:r w:rsidR="004F4A2C">
        <w:t xml:space="preserve">, non-fraudulent </w:t>
      </w:r>
      <w:r w:rsidR="00B063E5">
        <w:t>transaction</w:t>
      </w:r>
      <w:r w:rsidR="00075FF7">
        <w:t>.</w:t>
      </w:r>
      <w:r w:rsidR="00B063E5">
        <w:t xml:space="preserve"> The dataset contains only numerical values so that it can be used to train without vectorizing.</w:t>
      </w:r>
    </w:p>
    <w:p w14:paraId="47AB972E" w14:textId="2D09A416" w:rsidR="00F6352B" w:rsidRDefault="00F6352B" w:rsidP="00F6352B">
      <w:pPr>
        <w:spacing w:line="276" w:lineRule="auto"/>
        <w:ind w:firstLine="0"/>
        <w:jc w:val="both"/>
        <w:rPr>
          <w:b/>
          <w:sz w:val="32"/>
          <w:szCs w:val="32"/>
        </w:rPr>
      </w:pPr>
    </w:p>
    <w:p w14:paraId="13F16680" w14:textId="7CC11A6D" w:rsidR="00E273D7" w:rsidRDefault="00E85C86" w:rsidP="002F1076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Observations</w:t>
      </w:r>
    </w:p>
    <w:p w14:paraId="01C29C6B" w14:textId="41811737" w:rsidR="00FD29EE" w:rsidRDefault="00CE12DF" w:rsidP="00FB7356">
      <w:pPr>
        <w:spacing w:line="276" w:lineRule="auto"/>
        <w:ind w:firstLine="0"/>
        <w:jc w:val="both"/>
      </w:pPr>
      <w:r>
        <w:t>My first approach was to check the number of fraudulent and the number of safe transactions.</w:t>
      </w:r>
      <w:r w:rsidR="00EC39F8">
        <w:t xml:space="preserve"> As can be seen in the </w:t>
      </w:r>
      <w:r w:rsidR="00EC39F8">
        <w:rPr>
          <w:i/>
        </w:rPr>
        <w:t>Figure 1</w:t>
      </w:r>
      <w:r w:rsidR="00EC39F8">
        <w:t>, t</w:t>
      </w:r>
      <w:r w:rsidR="00B7210F">
        <w:t>he dataset is</w:t>
      </w:r>
      <w:r w:rsidR="00670D22">
        <w:t xml:space="preserve"> highly unbalanced. </w:t>
      </w:r>
      <w:r w:rsidR="001118EE">
        <w:t>The fraudulent transactions account</w:t>
      </w:r>
      <w:r w:rsidR="00EF44EF">
        <w:t xml:space="preserve"> 0.1727% of all transactions. </w:t>
      </w:r>
      <w:r w:rsidR="001C5314">
        <w:t xml:space="preserve">Because of the class imbalance ratio, it is not possible to train this dataset with a </w:t>
      </w:r>
      <w:r w:rsidR="00B7210F">
        <w:t>straightforward</w:t>
      </w:r>
      <w:r w:rsidR="001C5314">
        <w:t xml:space="preserve"> supervised learning. </w:t>
      </w:r>
      <w:r w:rsidR="00667E36">
        <w:t>I have done s</w:t>
      </w:r>
      <w:r w:rsidR="00EF44EF">
        <w:t xml:space="preserve">ome adjustments to the </w:t>
      </w:r>
      <w:r w:rsidR="00537DBC">
        <w:t>dataset</w:t>
      </w:r>
      <w:r w:rsidR="009962B0">
        <w:t xml:space="preserve"> because</w:t>
      </w:r>
      <w:r w:rsidR="00667E36">
        <w:t xml:space="preserve"> there was no way measuring the accuracy correct</w:t>
      </w:r>
      <w:r w:rsidR="00D07E7E">
        <w:t xml:space="preserve"> with the original dataset</w:t>
      </w:r>
      <w:r w:rsidR="00EF44EF">
        <w:t>.</w:t>
      </w:r>
    </w:p>
    <w:p w14:paraId="40656DDA" w14:textId="77777777" w:rsidR="00987203" w:rsidRDefault="00987203" w:rsidP="00FB7356">
      <w:pPr>
        <w:spacing w:line="276" w:lineRule="auto"/>
        <w:ind w:firstLine="0"/>
        <w:jc w:val="both"/>
      </w:pPr>
    </w:p>
    <w:p w14:paraId="0E342322" w14:textId="10647E96" w:rsidR="00987203" w:rsidRDefault="00987203" w:rsidP="00FB7356">
      <w:pPr>
        <w:spacing w:line="276" w:lineRule="auto"/>
        <w:ind w:firstLine="0"/>
        <w:jc w:val="bot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487106" wp14:editId="1ED4DFAA">
                <wp:simplePos x="0" y="0"/>
                <wp:positionH relativeFrom="margin">
                  <wp:align>center</wp:align>
                </wp:positionH>
                <wp:positionV relativeFrom="margin">
                  <wp:posOffset>7029450</wp:posOffset>
                </wp:positionV>
                <wp:extent cx="5516880" cy="28575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880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F2310B4" w14:textId="77777777" w:rsidR="00F93723" w:rsidRPr="008540D9" w:rsidRDefault="00F93723" w:rsidP="002140BA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7F7F7F" w:themeColor="text1" w:themeTint="80"/>
                                <w:sz w:val="32"/>
                                <w:szCs w:val="32"/>
                                <w:lang w:eastAsia="en-US"/>
                              </w:rPr>
                            </w:pPr>
                            <w:r w:rsidRPr="008540D9">
                              <w:rPr>
                                <w:color w:val="7F7F7F" w:themeColor="text1" w:themeTint="80"/>
                              </w:rPr>
                              <w:t xml:space="preserve">Figure </w:t>
                            </w:r>
                            <w:r w:rsidRPr="008540D9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Pr="008540D9">
                              <w:rPr>
                                <w:color w:val="7F7F7F" w:themeColor="text1" w:themeTint="80"/>
                              </w:rPr>
                              <w:instrText xml:space="preserve"> SEQ Figure \* ARABIC </w:instrText>
                            </w:r>
                            <w:r w:rsidRPr="008540D9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DE40CC">
                              <w:rPr>
                                <w:noProof/>
                                <w:color w:val="7F7F7F" w:themeColor="text1" w:themeTint="80"/>
                              </w:rPr>
                              <w:t>1</w:t>
                            </w:r>
                            <w:r w:rsidRPr="008540D9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  <w:r w:rsidRPr="008540D9">
                              <w:rPr>
                                <w:color w:val="7F7F7F" w:themeColor="text1" w:themeTint="80"/>
                              </w:rPr>
                              <w:t>: Histogram demonstrating the class imbalance ratio</w:t>
                            </w:r>
                          </w:p>
                          <w:p w14:paraId="38E75CD6" w14:textId="450D026E" w:rsidR="00F93723" w:rsidRPr="00801F9B" w:rsidRDefault="00F93723" w:rsidP="002140BA">
                            <w:pPr>
                              <w:pStyle w:val="Caption"/>
                              <w:rPr>
                                <w:noProof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553.5pt;width:434.4pt;height:22.5pt;z-index:2517288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2GnY0CAAAjBQAADgAAAGRycy9lMm9Eb2MueG1srFRNb9swDL0P2H8QdE9tB3GbGnUKN0WGAUVb&#10;oB16ZmQ5NqCvSUrsbth/HyXH7drtMAy7SBRJUeTjoy4uBynIgVvXaVXS7CSlhCum607tSvrlcTNb&#10;UuI8qBqEVrykz9zRy9XHDxe9Kfhct1rU3BIMolzRm5K23psiSRxruQR3og1XaGy0leDxaHdJbaHH&#10;6FIk8zQ9TXpta2M1486h9no00lWM3zSc+bumcdwTUVLMzcfVxnUb1mR1AcXOgmk7dkwD/iELCZ3C&#10;R19CXYMHsrfdb6Fkx6x2uvEnTMtEN03HeKwBq8nSd9U8tGB4rAXBceYFJvf/wrLbw70lXV3SnBIF&#10;Elv0yAdPrvRA8oBOb1yBTg8G3fyAauzypHeoDEUPjZVhx3II2hHn5xdsQzCGyjzPTpdLNDG0zZf5&#10;WR7BT15vG+v8J64lCUJJLfYuQgqHG+cxE3SdXMJjTouu3nRChEMwrIUlB8A+923necgRb7zxEir4&#10;Kh1ujeZRwyNRxlegwIxRDJ4h99jE7+v8bF6d5eez0yrPZossXc6qKp3PrjdVWqWLzfp8cfUDs5WQ&#10;LYoe6WSQjAFIBGwjYHdsXTD/Xe8ksDdMz7IkcmxMGwPH6qZUk9ClsRtB8sN2QMcgbnX9jJ2zemS+&#10;M2zTIVY34Pw9WKQ6dgTH19/h0gjdl1QfJUpabb/9SR/8sQq0UhJqLan7ugfLKRGfFXIzzNkk2EnY&#10;ToLay7XGLmX4MRgWRbxgvZjExmr5hFNdhVfQBIrhWyX1k7j24wDjr8B4VUUnnCYD/kY9GBZCT5x4&#10;HJ7AmiOjPMJ1q6ehguIdsUbfkSHV3uumi6x7RREhDwecxAj+8dcIo/7rOXq9/m2rnwAAAP//AwBQ&#10;SwMEFAAGAAgAAAAhAIDlwTjeAAAACgEAAA8AAABkcnMvZG93bnJldi54bWxMj0FPwzAMhe9I/IfI&#10;SFwQS1eJUpWmE2xwg8PGtLPXhLaicaokXbt/j3diN/s96/l75Wq2vTgZHzpHCpaLBISh2umOGgX7&#10;74/HHESISBp7R0bB2QRYVbc3JRbaTbQ1p11sBIdQKFBBG+NQSBnq1lgMCzcYYu/HeYuRV99I7XHi&#10;cNvLNEkyabEj/tDiYNatqX93o1WQbfw4bWn9sNm/f+LX0KSHt/NBqfu7+fUFRDRz/D+GCz6jQ8VM&#10;RzeSDqJXwEUiq8vkmSf28yznKseL9JQmIKtSXleo/gAAAP//AwBQSwECLQAUAAYACAAAACEA5JnD&#10;wPsAAADhAQAAEwAAAAAAAAAAAAAAAAAAAAAAW0NvbnRlbnRfVHlwZXNdLnhtbFBLAQItABQABgAI&#10;AAAAIQAjsmrh1wAAAJQBAAALAAAAAAAAAAAAAAAAACwBAABfcmVscy8ucmVsc1BLAQItABQABgAI&#10;AAAAIQA0TYadjQIAACMFAAAOAAAAAAAAAAAAAAAAACwCAABkcnMvZTJvRG9jLnhtbFBLAQItABQA&#10;BgAIAAAAIQCA5cE43gAAAAoBAAAPAAAAAAAAAAAAAAAAAOUEAABkcnMvZG93bnJldi54bWxQSwUG&#10;AAAAAAQABADzAAAA8AUAAAAA&#10;" stroked="f">
                <v:textbox inset="0,0,0,0">
                  <w:txbxContent>
                    <w:p w14:paraId="1F2310B4" w14:textId="77777777" w:rsidR="00F93723" w:rsidRPr="008540D9" w:rsidRDefault="00F93723" w:rsidP="002140BA">
                      <w:pPr>
                        <w:pStyle w:val="Caption"/>
                        <w:jc w:val="center"/>
                        <w:rPr>
                          <w:noProof/>
                          <w:color w:val="7F7F7F" w:themeColor="text1" w:themeTint="80"/>
                          <w:sz w:val="32"/>
                          <w:szCs w:val="32"/>
                          <w:lang w:eastAsia="en-US"/>
                        </w:rPr>
                      </w:pPr>
                      <w:r w:rsidRPr="008540D9">
                        <w:rPr>
                          <w:color w:val="7F7F7F" w:themeColor="text1" w:themeTint="80"/>
                        </w:rPr>
                        <w:t xml:space="preserve">Figure </w:t>
                      </w:r>
                      <w:r w:rsidRPr="008540D9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Pr="008540D9">
                        <w:rPr>
                          <w:color w:val="7F7F7F" w:themeColor="text1" w:themeTint="80"/>
                        </w:rPr>
                        <w:instrText xml:space="preserve"> SEQ Figure \* ARABIC </w:instrText>
                      </w:r>
                      <w:r w:rsidRPr="008540D9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DE40CC">
                        <w:rPr>
                          <w:noProof/>
                          <w:color w:val="7F7F7F" w:themeColor="text1" w:themeTint="80"/>
                        </w:rPr>
                        <w:t>1</w:t>
                      </w:r>
                      <w:r w:rsidRPr="008540D9">
                        <w:rPr>
                          <w:color w:val="7F7F7F" w:themeColor="text1" w:themeTint="80"/>
                        </w:rPr>
                        <w:fldChar w:fldCharType="end"/>
                      </w:r>
                      <w:r w:rsidRPr="008540D9">
                        <w:rPr>
                          <w:color w:val="7F7F7F" w:themeColor="text1" w:themeTint="80"/>
                        </w:rPr>
                        <w:t>: Histogram demonstrating the class imbalance ratio</w:t>
                      </w:r>
                    </w:p>
                    <w:p w14:paraId="38E75CD6" w14:textId="450D026E" w:rsidR="00F93723" w:rsidRPr="00801F9B" w:rsidRDefault="00F93723" w:rsidP="002140BA">
                      <w:pPr>
                        <w:pStyle w:val="Caption"/>
                        <w:rPr>
                          <w:noProof/>
                          <w:lang w:eastAsia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726848" behindDoc="0" locked="0" layoutInCell="1" allowOverlap="1" wp14:anchorId="3CE6D646" wp14:editId="4728E854">
            <wp:simplePos x="0" y="0"/>
            <wp:positionH relativeFrom="margin">
              <wp:align>center</wp:align>
            </wp:positionH>
            <wp:positionV relativeFrom="margin">
              <wp:posOffset>4686300</wp:posOffset>
            </wp:positionV>
            <wp:extent cx="5516880" cy="2298700"/>
            <wp:effectExtent l="0" t="0" r="0" b="12700"/>
            <wp:wrapSquare wrapText="bothSides"/>
            <wp:docPr id="4" name="Picture 4" descr="Macintosh HD:Users:batuhan:Desktop:Screen Shot 2017-12-28 at 20.07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atuhan:Desktop:Screen Shot 2017-12-28 at 20.07.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48827" w14:textId="77777777" w:rsidR="00987203" w:rsidRDefault="00987203" w:rsidP="00FB7356">
      <w:pPr>
        <w:spacing w:line="276" w:lineRule="auto"/>
        <w:ind w:firstLine="0"/>
        <w:jc w:val="both"/>
      </w:pPr>
    </w:p>
    <w:p w14:paraId="22BAB9B0" w14:textId="77777777" w:rsidR="00987203" w:rsidRDefault="00987203" w:rsidP="00FB7356">
      <w:pPr>
        <w:spacing w:line="276" w:lineRule="auto"/>
        <w:ind w:firstLine="0"/>
        <w:jc w:val="both"/>
      </w:pPr>
    </w:p>
    <w:p w14:paraId="35AC90AC" w14:textId="611DFB96" w:rsidR="00C451C5" w:rsidRPr="00BD2B7F" w:rsidRDefault="00C451C5" w:rsidP="00FB7356">
      <w:pPr>
        <w:spacing w:line="276" w:lineRule="auto"/>
        <w:ind w:firstLine="0"/>
        <w:jc w:val="both"/>
      </w:pPr>
    </w:p>
    <w:p w14:paraId="59EA1887" w14:textId="0DCF6346" w:rsidR="00CF5954" w:rsidRPr="00CF5954" w:rsidRDefault="00CF5954" w:rsidP="00704552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Pre</w:t>
      </w:r>
      <w:r w:rsidR="002D4D1B">
        <w:rPr>
          <w:b/>
          <w:sz w:val="32"/>
          <w:szCs w:val="32"/>
        </w:rPr>
        <w:t xml:space="preserve">-processing the </w:t>
      </w:r>
      <w:r w:rsidR="004A0583">
        <w:rPr>
          <w:b/>
          <w:sz w:val="32"/>
          <w:szCs w:val="32"/>
        </w:rPr>
        <w:t>data</w:t>
      </w:r>
    </w:p>
    <w:p w14:paraId="452DA604" w14:textId="2E7D4A4C" w:rsidR="00D33454" w:rsidRDefault="00617B27" w:rsidP="00817A60">
      <w:pPr>
        <w:spacing w:line="276" w:lineRule="auto"/>
        <w:ind w:firstLine="0"/>
        <w:jc w:val="both"/>
      </w:pPr>
      <w:r>
        <w:t xml:space="preserve">The first thing I did was to ignore the features that have almost no effect on the fraudulent transactions. </w:t>
      </w:r>
      <w:r w:rsidR="00B97CE7">
        <w:t>I hav</w:t>
      </w:r>
      <w:r w:rsidR="002D3BA5">
        <w:t>e engineered this</w:t>
      </w:r>
      <w:r w:rsidR="00B97CE7">
        <w:t xml:space="preserve"> method after I got some results. </w:t>
      </w:r>
      <w:r w:rsidR="00F24F1D">
        <w:t xml:space="preserve">My goal was to increase the accuracy. </w:t>
      </w:r>
      <w:r w:rsidR="003C64F1">
        <w:t>This method was working based on a mean threshold (0.6).</w:t>
      </w:r>
      <w:r w:rsidR="008C6D18">
        <w:t xml:space="preserve"> For each feature, I observed the fraudulent transaction and took the mean of </w:t>
      </w:r>
      <w:r w:rsidR="0039616B">
        <w:t xml:space="preserve">the rows contains fraudulent transactions. </w:t>
      </w:r>
      <w:r w:rsidR="005C2EC0">
        <w:t xml:space="preserve">The idea was that if the absolute value of the mean was smaller than or equal to the mean threshold (0.6), </w:t>
      </w:r>
      <w:r w:rsidR="006A2313">
        <w:t xml:space="preserve">it would be ignored and dropped from the dataset. </w:t>
      </w:r>
      <w:r w:rsidR="001656A0">
        <w:t xml:space="preserve">This method had a great improvement </w:t>
      </w:r>
      <w:r w:rsidR="000C4259">
        <w:t>on</w:t>
      </w:r>
      <w:r w:rsidR="001656A0">
        <w:t xml:space="preserve"> the measured accuracy.</w:t>
      </w:r>
      <w:r w:rsidR="00817A60">
        <w:t xml:space="preserve"> While I was implementing this method, I also found out that feature ‘Time’ had no observable effect on the fraudulent transactions. So, I also decided to ignore/drop that feature/column too.</w:t>
      </w:r>
      <w:r w:rsidR="00B709F5">
        <w:t xml:space="preserve"> As can be seen below in </w:t>
      </w:r>
      <w:r w:rsidR="00B709F5">
        <w:rPr>
          <w:i/>
        </w:rPr>
        <w:t>Figure 2</w:t>
      </w:r>
      <w:r w:rsidR="00B709F5">
        <w:t xml:space="preserve">, some features (the ones printed at the top) were ignored/dropped and the new data was free of them. The new dataset became like the table in </w:t>
      </w:r>
      <w:r w:rsidR="00B709F5">
        <w:rPr>
          <w:i/>
        </w:rPr>
        <w:t>Figure 2</w:t>
      </w:r>
      <w:r w:rsidR="00B709F5">
        <w:t>.</w:t>
      </w:r>
    </w:p>
    <w:p w14:paraId="07018CC6" w14:textId="71901BBE" w:rsidR="00B709F5" w:rsidRDefault="00B709F5" w:rsidP="00817A60">
      <w:pPr>
        <w:spacing w:line="276" w:lineRule="auto"/>
        <w:ind w:firstLine="0"/>
        <w:jc w:val="both"/>
      </w:pPr>
      <w:r>
        <w:rPr>
          <w:noProof/>
          <w:lang w:eastAsia="en-US"/>
        </w:rPr>
        <w:drawing>
          <wp:anchor distT="0" distB="0" distL="114300" distR="114300" simplePos="0" relativeHeight="251729920" behindDoc="0" locked="0" layoutInCell="1" allowOverlap="1" wp14:anchorId="2BB2E9D8" wp14:editId="732A09B5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5943600" cy="1240790"/>
            <wp:effectExtent l="0" t="0" r="0" b="3810"/>
            <wp:wrapSquare wrapText="bothSides"/>
            <wp:docPr id="6" name="Picture 6" descr="Macintosh HD:Users:batuhan:Desktop:Screen Shot 2017-12-28 at 20.17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atuhan:Desktop:Screen Shot 2017-12-28 at 20.17.3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634E2" w14:textId="0C624AAF" w:rsidR="00B709F5" w:rsidRDefault="00B709F5" w:rsidP="00817A60">
      <w:pPr>
        <w:spacing w:line="276" w:lineRule="auto"/>
        <w:ind w:firstLine="0"/>
        <w:jc w:val="bot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BBB275" wp14:editId="6DEC9D1B">
                <wp:simplePos x="0" y="0"/>
                <wp:positionH relativeFrom="column">
                  <wp:posOffset>0</wp:posOffset>
                </wp:positionH>
                <wp:positionV relativeFrom="paragraph">
                  <wp:posOffset>1379220</wp:posOffset>
                </wp:positionV>
                <wp:extent cx="5943600" cy="41656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16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83BD84F" w14:textId="38A5ADBE" w:rsidR="00F93723" w:rsidRPr="008540D9" w:rsidRDefault="00F93723" w:rsidP="00B709F5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7F7F7F" w:themeColor="text1" w:themeTint="80"/>
                                <w:sz w:val="32"/>
                                <w:szCs w:val="32"/>
                                <w:lang w:eastAsia="en-US"/>
                              </w:rPr>
                            </w:pPr>
                            <w:r w:rsidRPr="008540D9">
                              <w:rPr>
                                <w:color w:val="7F7F7F" w:themeColor="text1" w:themeTint="80"/>
                              </w:rPr>
                              <w:t xml:space="preserve">Figure </w:t>
                            </w:r>
                            <w:r w:rsidRPr="008540D9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Pr="008540D9">
                              <w:rPr>
                                <w:color w:val="7F7F7F" w:themeColor="text1" w:themeTint="80"/>
                              </w:rPr>
                              <w:instrText xml:space="preserve"> SEQ Figure \* ARABIC </w:instrText>
                            </w:r>
                            <w:r w:rsidRPr="008540D9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DE40CC">
                              <w:rPr>
                                <w:noProof/>
                                <w:color w:val="7F7F7F" w:themeColor="text1" w:themeTint="80"/>
                              </w:rPr>
                              <w:t>2</w:t>
                            </w:r>
                            <w:r w:rsidRPr="008540D9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  <w:r w:rsidRPr="008540D9">
                              <w:rPr>
                                <w:color w:val="7F7F7F" w:themeColor="text1" w:themeTint="80"/>
                              </w:rPr>
                              <w:t xml:space="preserve">: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Features dropped from the dataset (the ones at the top) and the updated dataset (the table at the bottom)</w:t>
                            </w:r>
                          </w:p>
                          <w:p w14:paraId="1AE60F84" w14:textId="77777777" w:rsidR="00F93723" w:rsidRPr="00801F9B" w:rsidRDefault="00F93723" w:rsidP="00B709F5">
                            <w:pPr>
                              <w:pStyle w:val="Caption"/>
                              <w:rPr>
                                <w:noProof/>
                                <w:lang w:eastAsia="en-US"/>
                              </w:rPr>
                            </w:pPr>
                          </w:p>
                          <w:p w14:paraId="5013D9C4" w14:textId="57425ECE" w:rsidR="00F93723" w:rsidRPr="009F242F" w:rsidRDefault="00F93723" w:rsidP="00B709F5">
                            <w:pPr>
                              <w:pStyle w:val="Caption"/>
                              <w:rPr>
                                <w:noProof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0;margin-top:108.6pt;width:468pt;height:32.8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od65ACAAAqBQAADgAAAGRycy9lMm9Eb2MueG1srFRLb9swDL4P2H8QdE9tZ3m0Rp3CTZFhQLEW&#10;aIeeGVmODeg1SYndDfvvo+Q4XbsdhmEXiSIpivw+UpdXvRTkwK1rtSpodpZSwhXTVat2Bf3yuJmc&#10;U+I8qAqEVrygz9zRq9X7d5edyflUN1pU3BIMolzemYI23ps8SRxruAR3pg1XaKy1leDxaHdJZaHD&#10;6FIk0zRdJJ22lbGacedQezMY6SrGr2vO/F1dO+6JKCjm5uNq47oNa7K6hHxnwTQtO6YB/5CFhFbh&#10;o6dQN+CB7G37WyjZMqudrv0Z0zLRdd0yHmvAarL0TTUPDRgea0FwnDnB5P5fWPb5cG9JWxV0SYkC&#10;iRQ98t6Ta92TZUCnMy5HpweDbr5HNbI86h0qQ9F9bWXYsRyCdsT5+YRtCMZQOb+YfVikaGJom2WL&#10;+SKCn7zcNtb5j1xLEoSCWuQuQgqHW+cxE3QdXcJjTou22rRChEMwrIUlB0Ceu6b1POSIN155CRV8&#10;lQ63BvOg4bFRhlcgx4xRDJ4h90ji9/V8OS2X84vJopxnk1mWnk/KMp1ObjZlWqazzfpidv0Ds5WQ&#10;zfIO28lgMwYgEbCNgN2RumD+O+4ksFednmVJ7LEhbQwcqxtTTQJLAxtB8v22j5yemNrq6hkJtHoY&#10;AGfYpkXIbsH5e7DY8UgMTrG/w6UWuiuoPkqUNNp++5M++GMxaKUklFxQ93UPllMiPils0TBuo2BH&#10;YTsKai/XGsnK8H8wLIp4wXoxirXV8gmHuwyvoAkUw7cK6kdx7Yc5xs+B8bKMTjhUBvytejAshB5b&#10;47F/AmuOjeURtc96nC3I3/TX4Ds0Srn3um5j8wVcBxQR+XDAgYwcHD+PMPG/nqPXyxe3+gkAAP//&#10;AwBQSwMEFAAGAAgAAAAhABP33m7dAAAACAEAAA8AAABkcnMvZG93bnJldi54bWxMj8FOwzAQRO9I&#10;/IO1SFwQdWqkEEKcClq40UNL1fM2NklEvI5ip0n/nuUEx50Zzb4pVrPrxNkOofWkYblIQFiqvGmp&#10;1nD4fL/PQISIZLDzZDVcbIBVeX1VYG78RDt73sdacAmFHDU0Mfa5lKFqrMOw8L0l9r784DDyOdTS&#10;DDhxueukSpJUOmyJPzTY23Vjq+/96DSkm2GcdrS+2xzePnDb1+r4ejlqfXszvzyDiHaOf2H4xWd0&#10;KJnp5EcyQXQaeEjUoJaPCgTbTw8pKydWMpWBLAv5f0D5AwAA//8DAFBLAQItABQABgAIAAAAIQDk&#10;mcPA+wAAAOEBAAATAAAAAAAAAAAAAAAAAAAAAABbQ29udGVudF9UeXBlc10ueG1sUEsBAi0AFAAG&#10;AAgAAAAhACOyauHXAAAAlAEAAAsAAAAAAAAAAAAAAAAALAEAAF9yZWxzLy5yZWxzUEsBAi0AFAAG&#10;AAgAAAAhABQ6HeuQAgAAKgUAAA4AAAAAAAAAAAAAAAAALAIAAGRycy9lMm9Eb2MueG1sUEsBAi0A&#10;FAAGAAgAAAAhABP33m7dAAAACAEAAA8AAAAAAAAAAAAAAAAA6AQAAGRycy9kb3ducmV2LnhtbFBL&#10;BQYAAAAABAAEAPMAAADyBQAAAAA=&#10;" stroked="f">
                <v:textbox inset="0,0,0,0">
                  <w:txbxContent>
                    <w:p w14:paraId="283BD84F" w14:textId="38A5ADBE" w:rsidR="00F93723" w:rsidRPr="008540D9" w:rsidRDefault="00F93723" w:rsidP="00B709F5">
                      <w:pPr>
                        <w:pStyle w:val="Caption"/>
                        <w:jc w:val="center"/>
                        <w:rPr>
                          <w:noProof/>
                          <w:color w:val="7F7F7F" w:themeColor="text1" w:themeTint="80"/>
                          <w:sz w:val="32"/>
                          <w:szCs w:val="32"/>
                          <w:lang w:eastAsia="en-US"/>
                        </w:rPr>
                      </w:pPr>
                      <w:r w:rsidRPr="008540D9">
                        <w:rPr>
                          <w:color w:val="7F7F7F" w:themeColor="text1" w:themeTint="80"/>
                        </w:rPr>
                        <w:t xml:space="preserve">Figure </w:t>
                      </w:r>
                      <w:r w:rsidRPr="008540D9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Pr="008540D9">
                        <w:rPr>
                          <w:color w:val="7F7F7F" w:themeColor="text1" w:themeTint="80"/>
                        </w:rPr>
                        <w:instrText xml:space="preserve"> SEQ Figure \* ARABIC </w:instrText>
                      </w:r>
                      <w:r w:rsidRPr="008540D9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DE40CC">
                        <w:rPr>
                          <w:noProof/>
                          <w:color w:val="7F7F7F" w:themeColor="text1" w:themeTint="80"/>
                        </w:rPr>
                        <w:t>2</w:t>
                      </w:r>
                      <w:r w:rsidRPr="008540D9">
                        <w:rPr>
                          <w:color w:val="7F7F7F" w:themeColor="text1" w:themeTint="80"/>
                        </w:rPr>
                        <w:fldChar w:fldCharType="end"/>
                      </w:r>
                      <w:r w:rsidRPr="008540D9">
                        <w:rPr>
                          <w:color w:val="7F7F7F" w:themeColor="text1" w:themeTint="80"/>
                        </w:rPr>
                        <w:t xml:space="preserve">: </w:t>
                      </w:r>
                      <w:r>
                        <w:rPr>
                          <w:color w:val="7F7F7F" w:themeColor="text1" w:themeTint="80"/>
                        </w:rPr>
                        <w:t>Features dropped from the dataset (the ones at the top) and the updated dataset (the table at the bottom)</w:t>
                      </w:r>
                    </w:p>
                    <w:p w14:paraId="1AE60F84" w14:textId="77777777" w:rsidR="00F93723" w:rsidRPr="00801F9B" w:rsidRDefault="00F93723" w:rsidP="00B709F5">
                      <w:pPr>
                        <w:pStyle w:val="Caption"/>
                        <w:rPr>
                          <w:noProof/>
                          <w:lang w:eastAsia="en-US"/>
                        </w:rPr>
                      </w:pPr>
                    </w:p>
                    <w:p w14:paraId="5013D9C4" w14:textId="57425ECE" w:rsidR="00F93723" w:rsidRPr="009F242F" w:rsidRDefault="00F93723" w:rsidP="00B709F5">
                      <w:pPr>
                        <w:pStyle w:val="Caption"/>
                        <w:rPr>
                          <w:noProof/>
                          <w:lang w:eastAsia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A87271" w14:textId="2E5F96AF" w:rsidR="00D33454" w:rsidRDefault="003A0C1C" w:rsidP="00817A60">
      <w:pPr>
        <w:spacing w:line="276" w:lineRule="auto"/>
        <w:ind w:firstLine="0"/>
        <w:jc w:val="both"/>
      </w:pPr>
      <w:r>
        <w:t xml:space="preserve">The second thing I did was to check the feature ‘Amount’. </w:t>
      </w:r>
      <w:r w:rsidR="00741B48">
        <w:t xml:space="preserve">I tried to cluster them but got a high result </w:t>
      </w:r>
      <w:r w:rsidR="00711821">
        <w:t>that</w:t>
      </w:r>
      <w:r w:rsidR="00741B48">
        <w:t xml:space="preserve"> led </w:t>
      </w:r>
      <w:r w:rsidR="00711821">
        <w:t>me to</w:t>
      </w:r>
      <w:r w:rsidR="00741B48">
        <w:t xml:space="preserve"> engineer another method. </w:t>
      </w:r>
      <w:r w:rsidR="003F1D6A">
        <w:t xml:space="preserve">I thought of decreasing the variance between each row. </w:t>
      </w:r>
      <w:r w:rsidR="005828BC">
        <w:t xml:space="preserve">This idea has also made me think about normalizing the feature ‘Amount’. </w:t>
      </w:r>
      <w:r w:rsidR="004F6D38">
        <w:t>After implementing normalizing, I got a good result on the accuracy.</w:t>
      </w:r>
      <w:r w:rsidR="00610D33">
        <w:t xml:space="preserve"> This was because normalizing </w:t>
      </w:r>
      <w:r w:rsidR="003655B2">
        <w:t>decreased the dimensionality in feature ‘Amount’.</w:t>
      </w:r>
      <w:r w:rsidR="00665DF8">
        <w:t xml:space="preserve"> In </w:t>
      </w:r>
      <w:r w:rsidR="00665DF8">
        <w:rPr>
          <w:i/>
        </w:rPr>
        <w:t>Figure 3</w:t>
      </w:r>
      <w:r w:rsidR="00665DF8">
        <w:t xml:space="preserve">, it is possible the see that feature ‘Amount’ </w:t>
      </w:r>
      <w:r w:rsidR="007969E3">
        <w:t>is</w:t>
      </w:r>
      <w:r w:rsidR="00665DF8">
        <w:t xml:space="preserve"> normalized.</w:t>
      </w:r>
    </w:p>
    <w:p w14:paraId="6CFF155F" w14:textId="77777777" w:rsidR="004410B2" w:rsidRPr="00665DF8" w:rsidRDefault="004410B2" w:rsidP="00817A60">
      <w:pPr>
        <w:spacing w:line="276" w:lineRule="auto"/>
        <w:ind w:firstLine="0"/>
        <w:jc w:val="both"/>
      </w:pPr>
    </w:p>
    <w:p w14:paraId="1F922085" w14:textId="038B486A" w:rsidR="009B4C68" w:rsidRDefault="004410B2" w:rsidP="00817A60">
      <w:pPr>
        <w:spacing w:line="276" w:lineRule="auto"/>
        <w:ind w:firstLine="0"/>
        <w:jc w:val="both"/>
      </w:pPr>
      <w:r>
        <w:rPr>
          <w:noProof/>
          <w:lang w:eastAsia="en-US"/>
        </w:rPr>
        <w:drawing>
          <wp:anchor distT="0" distB="0" distL="114300" distR="114300" simplePos="0" relativeHeight="251732992" behindDoc="0" locked="0" layoutInCell="1" allowOverlap="1" wp14:anchorId="56884743" wp14:editId="06252A8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883920" cy="1583690"/>
            <wp:effectExtent l="0" t="0" r="5080" b="0"/>
            <wp:wrapSquare wrapText="bothSides"/>
            <wp:docPr id="8" name="Picture 8" descr="Macintosh HD:Users:batuhan:Desktop:Screen Shot 2017-12-28 at 20.24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atuhan:Desktop:Screen Shot 2017-12-28 at 20.24.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46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7A433" w14:textId="0171BFBE" w:rsidR="004410B2" w:rsidRDefault="004410B2" w:rsidP="00817A60">
      <w:pPr>
        <w:spacing w:line="276" w:lineRule="auto"/>
        <w:ind w:firstLine="0"/>
        <w:jc w:val="both"/>
      </w:pPr>
    </w:p>
    <w:p w14:paraId="43F64BFC" w14:textId="0A689BCC" w:rsidR="009B4C68" w:rsidRPr="009B4C68" w:rsidRDefault="009B4C68" w:rsidP="00817A60">
      <w:pPr>
        <w:spacing w:line="276" w:lineRule="auto"/>
        <w:ind w:firstLine="0"/>
        <w:jc w:val="both"/>
      </w:pPr>
    </w:p>
    <w:p w14:paraId="0FA76B70" w14:textId="77989AA0" w:rsidR="00590BC5" w:rsidRDefault="00590BC5" w:rsidP="00590BC5">
      <w:pPr>
        <w:spacing w:line="276" w:lineRule="auto"/>
        <w:ind w:firstLine="0"/>
        <w:jc w:val="both"/>
      </w:pPr>
    </w:p>
    <w:p w14:paraId="7DE740EE" w14:textId="77777777" w:rsidR="009B4C68" w:rsidRDefault="009B4C68" w:rsidP="00590BC5">
      <w:pPr>
        <w:spacing w:line="276" w:lineRule="auto"/>
        <w:ind w:firstLine="0"/>
        <w:jc w:val="both"/>
      </w:pPr>
    </w:p>
    <w:p w14:paraId="2CB7A0F1" w14:textId="63FE6DAF" w:rsidR="00590BC5" w:rsidRDefault="00590BC5" w:rsidP="00405FDD">
      <w:pPr>
        <w:spacing w:line="276" w:lineRule="auto"/>
        <w:ind w:firstLine="0"/>
        <w:jc w:val="both"/>
      </w:pPr>
    </w:p>
    <w:p w14:paraId="24B41C8A" w14:textId="13F5E5AA" w:rsidR="00590BC5" w:rsidRPr="002A598B" w:rsidRDefault="00590BC5" w:rsidP="00405FDD">
      <w:pPr>
        <w:spacing w:line="276" w:lineRule="auto"/>
        <w:ind w:firstLine="0"/>
        <w:jc w:val="both"/>
      </w:pPr>
    </w:p>
    <w:p w14:paraId="3FB98239" w14:textId="0A83D0DF" w:rsidR="00B677CE" w:rsidRDefault="004410B2" w:rsidP="00B677CE">
      <w:pPr>
        <w:spacing w:line="276" w:lineRule="auto"/>
        <w:ind w:firstLine="0"/>
        <w:jc w:val="both"/>
        <w:rPr>
          <w:b/>
          <w:sz w:val="32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7AD634" wp14:editId="26C8BDC9">
                <wp:simplePos x="0" y="0"/>
                <wp:positionH relativeFrom="margin">
                  <wp:align>center</wp:align>
                </wp:positionH>
                <wp:positionV relativeFrom="paragraph">
                  <wp:posOffset>234315</wp:posOffset>
                </wp:positionV>
                <wp:extent cx="1816100" cy="287655"/>
                <wp:effectExtent l="0" t="0" r="1270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EAF21C" w14:textId="52801777" w:rsidR="00F93723" w:rsidRPr="004410B2" w:rsidRDefault="00F93723" w:rsidP="004410B2">
                            <w:pPr>
                              <w:pStyle w:val="Caption"/>
                              <w:rPr>
                                <w:noProof/>
                                <w:color w:val="7F7F7F" w:themeColor="text1" w:themeTint="80"/>
                                <w:lang w:eastAsia="en-US"/>
                              </w:rPr>
                            </w:pPr>
                            <w:r w:rsidRPr="004410B2">
                              <w:rPr>
                                <w:color w:val="7F7F7F" w:themeColor="text1" w:themeTint="80"/>
                              </w:rPr>
                              <w:t xml:space="preserve">Figure </w:t>
                            </w:r>
                            <w:r w:rsidRPr="004410B2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Pr="004410B2">
                              <w:rPr>
                                <w:color w:val="7F7F7F" w:themeColor="text1" w:themeTint="80"/>
                              </w:rPr>
                              <w:instrText xml:space="preserve"> SEQ Figure \* ARABIC </w:instrText>
                            </w:r>
                            <w:r w:rsidRPr="004410B2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DE40CC">
                              <w:rPr>
                                <w:noProof/>
                                <w:color w:val="7F7F7F" w:themeColor="text1" w:themeTint="80"/>
                              </w:rPr>
                              <w:t>3</w:t>
                            </w:r>
                            <w:r w:rsidRPr="004410B2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  <w:r w:rsidRPr="004410B2">
                              <w:rPr>
                                <w:color w:val="7F7F7F" w:themeColor="text1" w:themeTint="80"/>
                              </w:rPr>
                              <w:t>: Normalized amounts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8" type="#_x0000_t202" style="position:absolute;left:0;text-align:left;margin-left:0;margin-top:18.45pt;width:143pt;height:22.65pt;z-index:2517350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0tF48CAAAqBQAADgAAAGRycy9lMm9Eb2MueG1srFRNb9swDL0P2H8QdE9tB0maGHUKN0WGAUVb&#10;oB16VmQ5NqCvSUrsbth/HynH7drtMAy72JRIUeR7j7q47JUkR+F8a3RBs7OUEqG5qVq9L+iXx+1k&#10;SYkPTFdMGi0K+iw8vVx//HDR2VxMTWNkJRyBJNrnnS1oE4LNk8TzRijmz4wVGpy1cYoFWLp9UjnW&#10;QXYlk2maLpLOuMo6w4X3sHs9OOk65q9rwcNdXXsRiCwo1Bbi18XvDr/J+oLle8ds0/JTGewfqlCs&#10;1XDpS6prFhg5uPa3VKrlznhThzNuVGLquuUi9gDdZOm7bh4aZkXsBcDx9gUm///S8tvjvSNtVdAV&#10;JZopoOhR9IFcmZ6sEJ3O+hyCHiyEhR62geVx38MmNt3XTuEf2iHgB5yfX7DFZBwPLbNFloKLg2+6&#10;PF/M55gmeT1tnQ+fhFEEjYI64C5Cyo43PgyhYwhe5o1sq20rJS7QsZGOHBnw3DVtEKfkb6Kkxlht&#10;8NSQcNgRUSjDLSyHisHESKw9kvh9Mz+flufz1WRRzrPJLEuXk7JMp5PrbZmW6Wy7Wc2ufkC1imWz&#10;vAM5WRAjAgmAbSXbn6hD999xpxh/o/QsS6LGhrIhcYRuLDVBlgY20Ar9ro+cTkemdqZ6BgKdGQbA&#10;W75tAbIb5sM9c6B4IAamONzBp5amK6g5WZQ0xn370z7GQzPgpQRbLqj/emBOUCI/a5AojttouNHY&#10;jYY+qI0BsjJ4HyyPJhxwQY5m7Yx6guEu8RZwMc3hroKG0dyEYY7hceCiLGMQDJVl4UY/WI6pR2k8&#10;9k/M2ZOwAqB2a8bZYvk7fQ2xeNLb8hBALFF8iOuAIiCPCxjIyMHp8cCJ/3Udo16fuPVPAAAA//8D&#10;AFBLAwQUAAYACAAAACEAJxT4E94AAAAGAQAADwAAAGRycy9kb3ducmV2LnhtbEyPwU7DMBBE70j8&#10;g7VIXBB1SKsohDhVVcEBLhWhF25uvI0D8TqKnTb8PcuJHndmNPO2XM+uFyccQ+dJwcMiAYHUeNNR&#10;q2D/8XKfgwhRk9G9J1TwgwHW1fVVqQvjz/SOpzq2gksoFFqBjXEopAyNRafDwg9I7B396HTkc2yl&#10;GfWZy10v0yTJpNMd8YLVA24tNt/15BTsVp87ezcdn982q+X4up+22VdbK3V7M2+eQESc438Y/vAZ&#10;HSpmOviJTBC9An4kKlhmjyDYTfOMhYOCPE1BVqW8xK9+AQAA//8DAFBLAQItABQABgAIAAAAIQDk&#10;mcPA+wAAAOEBAAATAAAAAAAAAAAAAAAAAAAAAABbQ29udGVudF9UeXBlc10ueG1sUEsBAi0AFAAG&#10;AAgAAAAhACOyauHXAAAAlAEAAAsAAAAAAAAAAAAAAAAALAEAAF9yZWxzLy5yZWxzUEsBAi0AFAAG&#10;AAgAAAAhAGJtLRePAgAAKgUAAA4AAAAAAAAAAAAAAAAALAIAAGRycy9lMm9Eb2MueG1sUEsBAi0A&#10;FAAGAAgAAAAhACcU+BPeAAAABgEAAA8AAAAAAAAAAAAAAAAA5wQAAGRycy9kb3ducmV2LnhtbFBL&#10;BQYAAAAABAAEAPMAAADyBQAAAAA=&#10;" stroked="f">
                <v:textbox style="mso-fit-shape-to-text:t" inset="0,0,0,0">
                  <w:txbxContent>
                    <w:p w14:paraId="3BEAF21C" w14:textId="52801777" w:rsidR="00F93723" w:rsidRPr="004410B2" w:rsidRDefault="00F93723" w:rsidP="004410B2">
                      <w:pPr>
                        <w:pStyle w:val="Caption"/>
                        <w:rPr>
                          <w:noProof/>
                          <w:color w:val="7F7F7F" w:themeColor="text1" w:themeTint="80"/>
                          <w:lang w:eastAsia="en-US"/>
                        </w:rPr>
                      </w:pPr>
                      <w:r w:rsidRPr="004410B2">
                        <w:rPr>
                          <w:color w:val="7F7F7F" w:themeColor="text1" w:themeTint="80"/>
                        </w:rPr>
                        <w:t xml:space="preserve">Figure </w:t>
                      </w:r>
                      <w:r w:rsidRPr="004410B2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Pr="004410B2">
                        <w:rPr>
                          <w:color w:val="7F7F7F" w:themeColor="text1" w:themeTint="80"/>
                        </w:rPr>
                        <w:instrText xml:space="preserve"> SEQ Figure \* ARABIC </w:instrText>
                      </w:r>
                      <w:r w:rsidRPr="004410B2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DE40CC">
                        <w:rPr>
                          <w:noProof/>
                          <w:color w:val="7F7F7F" w:themeColor="text1" w:themeTint="80"/>
                        </w:rPr>
                        <w:t>3</w:t>
                      </w:r>
                      <w:r w:rsidRPr="004410B2">
                        <w:rPr>
                          <w:color w:val="7F7F7F" w:themeColor="text1" w:themeTint="80"/>
                        </w:rPr>
                        <w:fldChar w:fldCharType="end"/>
                      </w:r>
                      <w:r w:rsidRPr="004410B2">
                        <w:rPr>
                          <w:color w:val="7F7F7F" w:themeColor="text1" w:themeTint="80"/>
                        </w:rPr>
                        <w:t>: Normalized amounts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BC9D87" w14:textId="4A31AAE6" w:rsidR="00B677CE" w:rsidRPr="00CF5954" w:rsidRDefault="00BB38DA" w:rsidP="003A053F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Under-</w:t>
      </w:r>
      <w:r w:rsidR="00F1389D">
        <w:rPr>
          <w:b/>
          <w:sz w:val="32"/>
          <w:szCs w:val="32"/>
        </w:rPr>
        <w:t>sampling</w:t>
      </w:r>
    </w:p>
    <w:p w14:paraId="7BA050E8" w14:textId="151B0DCE" w:rsidR="00151775" w:rsidRDefault="00EF2A45" w:rsidP="00B677CE">
      <w:pPr>
        <w:spacing w:line="276" w:lineRule="auto"/>
        <w:ind w:firstLine="0"/>
        <w:jc w:val="both"/>
      </w:pPr>
      <w:r>
        <w:t xml:space="preserve">As mentioned earlier, the dataset is highly unbalanced. </w:t>
      </w:r>
      <w:r w:rsidR="009E7025">
        <w:t xml:space="preserve">Due to the class imbalance ratio, </w:t>
      </w:r>
      <w:r w:rsidR="00535B38">
        <w:t xml:space="preserve">the majority of the data would decide the learning output. The first approach I tried was that I feed all data into my classifier and tested the accuracy. The average accuracy was 99.94%. However, this is not correct. The data has 284,315 safe transactions and 492 fraudulent transactions. </w:t>
      </w:r>
      <w:r w:rsidR="0074646D">
        <w:t xml:space="preserve">In the case of using all of them, </w:t>
      </w:r>
      <w:r w:rsidR="00A86DA5">
        <w:t>it would learn all of the 0s but it would not learn the difference between 0s and 1s or it would not learn 1s at all.</w:t>
      </w:r>
      <w:r w:rsidR="00BC4E93">
        <w:t xml:space="preserve"> As a result, the classifications for 1s would not be correct.</w:t>
      </w:r>
      <w:r w:rsidR="005F3597">
        <w:t xml:space="preserve"> Yet, the data could still be used to do training.</w:t>
      </w:r>
      <w:r w:rsidR="00E8079C">
        <w:t xml:space="preserve"> There was a strong way of achieving this.</w:t>
      </w:r>
    </w:p>
    <w:p w14:paraId="22625E93" w14:textId="77777777" w:rsidR="00064B72" w:rsidRDefault="00064B72" w:rsidP="00B677CE">
      <w:pPr>
        <w:spacing w:line="276" w:lineRule="auto"/>
        <w:ind w:firstLine="0"/>
        <w:jc w:val="both"/>
      </w:pPr>
    </w:p>
    <w:p w14:paraId="32D30059" w14:textId="363731C2" w:rsidR="00064B72" w:rsidRPr="00232C5E" w:rsidRDefault="00064B72" w:rsidP="00B677CE">
      <w:pPr>
        <w:spacing w:line="276" w:lineRule="auto"/>
        <w:ind w:firstLine="0"/>
        <w:jc w:val="both"/>
      </w:pPr>
      <w:r>
        <w:t xml:space="preserve">In order to be able to do the classification correct and learn the features, the gap between the number of fraudulent transactions and safe transactions should not be </w:t>
      </w:r>
      <w:r w:rsidR="00C17E37">
        <w:t>long</w:t>
      </w:r>
      <w:r>
        <w:t>.</w:t>
      </w:r>
      <w:r w:rsidR="00B16728">
        <w:t xml:space="preserve"> In this project, I decided to keep t</w:t>
      </w:r>
      <w:r w:rsidR="00667FE6">
        <w:t>he ratio between the two transaction</w:t>
      </w:r>
      <w:r w:rsidR="00D364C2">
        <w:t>s</w:t>
      </w:r>
      <w:r w:rsidR="00667FE6">
        <w:t xml:space="preserve"> 50-50 so that it coul</w:t>
      </w:r>
      <w:r w:rsidR="00CD0B10">
        <w:t>d learn each of them correctly.</w:t>
      </w:r>
      <w:r w:rsidR="006C2CFC">
        <w:t xml:space="preserve"> To achieve that, I first divided the data into 2 portions: safe and fraudulent.</w:t>
      </w:r>
      <w:r w:rsidR="008915BD">
        <w:t xml:space="preserve"> I wanted to keep all of the fraudulent transactions and choose random transactions from safe transactions such that the length of both fraudulent and safe transactions would be the same.</w:t>
      </w:r>
      <w:r w:rsidR="00C70F01">
        <w:t xml:space="preserve"> I have done my implementation exactly like that. As a result, </w:t>
      </w:r>
      <w:r w:rsidR="00297EB7">
        <w:t xml:space="preserve">I had my under-sampled data has the same number of fraudulent and safe transactions. </w:t>
      </w:r>
      <w:r w:rsidR="004A4EFA">
        <w:t xml:space="preserve">One thing that was left was to shuffle the data because the first 492 </w:t>
      </w:r>
      <w:r w:rsidR="003822BB">
        <w:t>elements</w:t>
      </w:r>
      <w:r w:rsidR="004A4EFA">
        <w:t xml:space="preserve"> </w:t>
      </w:r>
      <w:r w:rsidR="003822BB">
        <w:t>were</w:t>
      </w:r>
      <w:r w:rsidR="004A4EFA">
        <w:t xml:space="preserve"> 1s and the rest 492 element</w:t>
      </w:r>
      <w:r w:rsidR="003822BB">
        <w:t>s</w:t>
      </w:r>
      <w:r w:rsidR="004A4EFA">
        <w:t xml:space="preserve"> </w:t>
      </w:r>
      <w:r w:rsidR="003822BB">
        <w:t>were</w:t>
      </w:r>
      <w:r w:rsidR="004A4EFA">
        <w:t xml:space="preserve"> 0s. So, I shuffled the data.</w:t>
      </w:r>
      <w:r w:rsidR="00297EB7">
        <w:t xml:space="preserve"> </w:t>
      </w:r>
      <w:r w:rsidR="00626AC8">
        <w:t xml:space="preserve">The </w:t>
      </w:r>
      <w:r w:rsidR="00B36E95">
        <w:t xml:space="preserve">fraudulent and safe transaction values of </w:t>
      </w:r>
      <w:r w:rsidR="00626AC8">
        <w:t xml:space="preserve">resultant under-sampled data can be seen in </w:t>
      </w:r>
      <w:r w:rsidR="00626AC8">
        <w:rPr>
          <w:i/>
        </w:rPr>
        <w:t>Figure 4</w:t>
      </w:r>
      <w:r w:rsidR="00626AC8">
        <w:t>.</w:t>
      </w:r>
      <w:r w:rsidR="000C4361">
        <w:t xml:space="preserve"> </w:t>
      </w:r>
      <w:r w:rsidR="00232C5E">
        <w:rPr>
          <w:i/>
        </w:rPr>
        <w:t>Figure 4</w:t>
      </w:r>
      <w:r w:rsidR="00232C5E">
        <w:t xml:space="preserve"> only demonstrates the indexes and the values of the feature ‘Fraud’.</w:t>
      </w:r>
    </w:p>
    <w:p w14:paraId="3A6D7969" w14:textId="77777777" w:rsidR="00DB2DC6" w:rsidRDefault="00DB2DC6" w:rsidP="00B677CE">
      <w:pPr>
        <w:spacing w:line="276" w:lineRule="auto"/>
        <w:ind w:firstLine="0"/>
        <w:jc w:val="both"/>
      </w:pPr>
    </w:p>
    <w:p w14:paraId="14D78E5C" w14:textId="680B85EB" w:rsidR="00DB2DC6" w:rsidRDefault="00DB2DC6" w:rsidP="00B677CE">
      <w:pPr>
        <w:spacing w:line="276" w:lineRule="auto"/>
        <w:ind w:firstLine="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US"/>
        </w:rPr>
        <w:drawing>
          <wp:anchor distT="0" distB="0" distL="114300" distR="114300" simplePos="0" relativeHeight="251736064" behindDoc="0" locked="0" layoutInCell="1" allowOverlap="1" wp14:anchorId="7E06BCCE" wp14:editId="104CA9BE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705485" cy="2007870"/>
            <wp:effectExtent l="0" t="0" r="5715" b="0"/>
            <wp:wrapSquare wrapText="bothSides"/>
            <wp:docPr id="10" name="Picture 10" descr="Macintosh HD:Users:batuhan:Desktop:Screen Shot 2017-12-28 at 20.54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atuhan:Desktop:Screen Shot 2017-12-28 at 20.54.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D1167" w14:textId="77777777" w:rsidR="00DB2DC6" w:rsidRPr="00626AC8" w:rsidRDefault="00DB2DC6" w:rsidP="00B677CE">
      <w:pPr>
        <w:spacing w:line="276" w:lineRule="auto"/>
        <w:ind w:firstLine="0"/>
        <w:jc w:val="both"/>
        <w:rPr>
          <w:b/>
          <w:sz w:val="32"/>
          <w:szCs w:val="32"/>
        </w:rPr>
      </w:pPr>
    </w:p>
    <w:p w14:paraId="504CC041" w14:textId="77777777" w:rsidR="00151775" w:rsidRDefault="00151775" w:rsidP="00405FDD">
      <w:pPr>
        <w:spacing w:line="276" w:lineRule="auto"/>
        <w:ind w:firstLine="0"/>
        <w:jc w:val="both"/>
        <w:rPr>
          <w:b/>
          <w:sz w:val="32"/>
          <w:szCs w:val="32"/>
        </w:rPr>
      </w:pPr>
    </w:p>
    <w:p w14:paraId="2B784DB7" w14:textId="77777777" w:rsidR="00151775" w:rsidRDefault="00151775" w:rsidP="00405FDD">
      <w:pPr>
        <w:spacing w:line="276" w:lineRule="auto"/>
        <w:ind w:firstLine="0"/>
        <w:jc w:val="both"/>
        <w:rPr>
          <w:b/>
          <w:sz w:val="32"/>
          <w:szCs w:val="32"/>
        </w:rPr>
      </w:pPr>
    </w:p>
    <w:p w14:paraId="414A1FA0" w14:textId="77777777" w:rsidR="00151775" w:rsidRDefault="00151775" w:rsidP="00405FDD">
      <w:pPr>
        <w:spacing w:line="276" w:lineRule="auto"/>
        <w:ind w:firstLine="0"/>
        <w:jc w:val="both"/>
        <w:rPr>
          <w:b/>
          <w:sz w:val="32"/>
          <w:szCs w:val="32"/>
        </w:rPr>
      </w:pPr>
    </w:p>
    <w:p w14:paraId="53AC152A" w14:textId="77777777" w:rsidR="00151775" w:rsidRDefault="00151775" w:rsidP="00405FDD">
      <w:pPr>
        <w:spacing w:line="276" w:lineRule="auto"/>
        <w:ind w:firstLine="0"/>
        <w:jc w:val="both"/>
        <w:rPr>
          <w:b/>
          <w:sz w:val="32"/>
          <w:szCs w:val="32"/>
        </w:rPr>
      </w:pPr>
    </w:p>
    <w:p w14:paraId="0BB4D682" w14:textId="77777777" w:rsidR="00151775" w:rsidRDefault="00151775" w:rsidP="00405FDD">
      <w:pPr>
        <w:spacing w:line="276" w:lineRule="auto"/>
        <w:ind w:firstLine="0"/>
        <w:jc w:val="both"/>
        <w:rPr>
          <w:b/>
          <w:sz w:val="32"/>
          <w:szCs w:val="32"/>
        </w:rPr>
      </w:pPr>
    </w:p>
    <w:p w14:paraId="3396026F" w14:textId="1D1D838E" w:rsidR="00151775" w:rsidRDefault="00410EF6" w:rsidP="00405FDD">
      <w:pPr>
        <w:spacing w:line="276" w:lineRule="auto"/>
        <w:ind w:firstLine="0"/>
        <w:jc w:val="both"/>
        <w:rPr>
          <w:b/>
          <w:sz w:val="32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41730E" wp14:editId="35CD9C8F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3213100" cy="287655"/>
                <wp:effectExtent l="0" t="0" r="1270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05F4671" w14:textId="4B036750" w:rsidR="00F93723" w:rsidRPr="00410EF6" w:rsidRDefault="00F93723" w:rsidP="00410EF6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color w:val="7F7F7F" w:themeColor="text1" w:themeTint="80"/>
                                <w:sz w:val="32"/>
                                <w:szCs w:val="32"/>
                                <w:lang w:eastAsia="en-US"/>
                              </w:rPr>
                            </w:pPr>
                            <w:r w:rsidRPr="00410EF6">
                              <w:rPr>
                                <w:color w:val="7F7F7F" w:themeColor="text1" w:themeTint="80"/>
                              </w:rPr>
                              <w:t xml:space="preserve">Figure </w:t>
                            </w:r>
                            <w:r w:rsidRPr="00410EF6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Pr="00410EF6">
                              <w:rPr>
                                <w:color w:val="7F7F7F" w:themeColor="text1" w:themeTint="80"/>
                              </w:rPr>
                              <w:instrText xml:space="preserve"> SEQ Figure \* ARABIC </w:instrText>
                            </w:r>
                            <w:r w:rsidRPr="00410EF6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DE40CC">
                              <w:rPr>
                                <w:noProof/>
                                <w:color w:val="7F7F7F" w:themeColor="text1" w:themeTint="80"/>
                              </w:rPr>
                              <w:t>4</w:t>
                            </w:r>
                            <w:r w:rsidRPr="00410EF6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  <w:r w:rsidRPr="00410EF6">
                              <w:rPr>
                                <w:color w:val="7F7F7F" w:themeColor="text1" w:themeTint="80"/>
                              </w:rPr>
                              <w:t>: Feature ‘Fraud’ of under-sampled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9" type="#_x0000_t202" style="position:absolute;left:0;text-align:left;margin-left:0;margin-top:14.8pt;width:253pt;height:22.65pt;z-index:2517381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CI0ZACAAAsBQAADgAAAGRycy9lMm9Eb2MueG1srFTJbtswEL0X6D8QvDuSHDuLEDlQHLgoECQB&#10;kiJnmqJsAeJSkraUFv33PlJW0qQ9FEUv1HBmOMt7M7q47GVL9sK6RquCZkcpJUJxXTVqU9Avj6vJ&#10;GSXOM1WxVitR0Gfh6OXi44eLzuRiqre6rYQlCKJc3pmCbr03eZI4vhWSuSNthIKx1lYyj6vdJJVl&#10;HaLLNpmm6UnSaVsZq7lwDtrrwUgXMX5dC+7v6toJT9qCojYfTxvPdTiTxQXLN5aZbcMPZbB/qEKy&#10;RiHpS6hr5hnZ2ea3ULLhVjtd+yOuZaLruuEi9oBusvRdNw9bZkTsBeA48wKT+39h+e3+3pKmAncZ&#10;JYpJcPQoek+udE+gAj6dcTncHgwcfQ89fEe9gzK03ddWhi8aIrAD6ecXdEM0DuXxNDvOUpg4bNOz&#10;05P5PIRJXl8b6/wnoSUJQkEt2Iugsv2N84Pr6BKSOd021app23AJhmVryZ6B6W7beHEI/sarVcFX&#10;6fBqCDhoRByVIQvLUTHE4BlqjzR+X85Pp+Xp/HxyUs6zySxLzyZlmU4n16syLdPZank+u/qBaiXL&#10;ZnmHgTIYx4AkAFu1bHMgL5j/jj3J+JtZz7IkTtlQNgJH6MZSk8DSwEaQfL/uI6vHI1NrXT2DQKuH&#10;FXCGrxpAdsOcv2cWMw9isMf+Dkfd6q6g+iBRstX225/0wR/NwEpJaLmg7uuOWUFJ+1lhSMPCjYId&#10;hfUoqJ1capCFuUM1UcQD69tRrK2WT1jvMmSBiSmOXAX1o7j0wybj98BFWUYnrJVh/kY9GB5Cj6Px&#10;2D8xaw6D5YHarR63i+Xv5mvwDS+dKXcewxKHL+A6oAjkwwUrGTk4/D7Czv96j16vP7nFTwAAAP//&#10;AwBQSwMEFAAGAAgAAAAhAG5ayyPeAAAABgEAAA8AAABkcnMvZG93bnJldi54bWxMj8FOwzAQRO9I&#10;/IO1SFwQdSghpSGbqqrgAJeK0EtvbrxNArEd2U4b/p7lBMedGc28LVaT6cWJfOicRbibJSDI1k53&#10;tkHYfbzcPoIIUVmtemcJ4ZsCrMrLi0Ll2p3tO52q2AgusSFXCG2MQy5lqFsyKszcQJa9o/NGRT59&#10;I7VXZy43vZwnSSaN6iwvtGqgTUv1VzUahG2637Y34/H5bZ3e+9fduMk+mwrx+mpaP4GINMW/MPzi&#10;MzqUzHRwo9VB9Aj8SESYLzMQ7D4kGQsHhEW6BFkW8j9++QMAAP//AwBQSwECLQAUAAYACAAAACEA&#10;5JnDwPsAAADhAQAAEwAAAAAAAAAAAAAAAAAAAAAAW0NvbnRlbnRfVHlwZXNdLnhtbFBLAQItABQA&#10;BgAIAAAAIQAjsmrh1wAAAJQBAAALAAAAAAAAAAAAAAAAACwBAABfcmVscy8ucmVsc1BLAQItABQA&#10;BgAIAAAAIQDOAIjRkAIAACwFAAAOAAAAAAAAAAAAAAAAACwCAABkcnMvZTJvRG9jLnhtbFBLAQIt&#10;ABQABgAIAAAAIQBuWssj3gAAAAYBAAAPAAAAAAAAAAAAAAAAAOgEAABkcnMvZG93bnJldi54bWxQ&#10;SwUGAAAAAAQABADzAAAA8wUAAAAA&#10;" stroked="f">
                <v:textbox style="mso-fit-shape-to-text:t" inset="0,0,0,0">
                  <w:txbxContent>
                    <w:p w14:paraId="105F4671" w14:textId="4B036750" w:rsidR="00F93723" w:rsidRPr="00410EF6" w:rsidRDefault="00F93723" w:rsidP="00410EF6">
                      <w:pPr>
                        <w:pStyle w:val="Caption"/>
                        <w:jc w:val="center"/>
                        <w:rPr>
                          <w:b/>
                          <w:noProof/>
                          <w:color w:val="7F7F7F" w:themeColor="text1" w:themeTint="80"/>
                          <w:sz w:val="32"/>
                          <w:szCs w:val="32"/>
                          <w:lang w:eastAsia="en-US"/>
                        </w:rPr>
                      </w:pPr>
                      <w:r w:rsidRPr="00410EF6">
                        <w:rPr>
                          <w:color w:val="7F7F7F" w:themeColor="text1" w:themeTint="80"/>
                        </w:rPr>
                        <w:t xml:space="preserve">Figure </w:t>
                      </w:r>
                      <w:r w:rsidRPr="00410EF6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Pr="00410EF6">
                        <w:rPr>
                          <w:color w:val="7F7F7F" w:themeColor="text1" w:themeTint="80"/>
                        </w:rPr>
                        <w:instrText xml:space="preserve"> SEQ Figure \* ARABIC </w:instrText>
                      </w:r>
                      <w:r w:rsidRPr="00410EF6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DE40CC">
                        <w:rPr>
                          <w:noProof/>
                          <w:color w:val="7F7F7F" w:themeColor="text1" w:themeTint="80"/>
                        </w:rPr>
                        <w:t>4</w:t>
                      </w:r>
                      <w:r w:rsidRPr="00410EF6">
                        <w:rPr>
                          <w:color w:val="7F7F7F" w:themeColor="text1" w:themeTint="80"/>
                        </w:rPr>
                        <w:fldChar w:fldCharType="end"/>
                      </w:r>
                      <w:r w:rsidRPr="00410EF6">
                        <w:rPr>
                          <w:color w:val="7F7F7F" w:themeColor="text1" w:themeTint="80"/>
                        </w:rPr>
                        <w:t>: Feature ‘Fraud’ of under-sampled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DBE0A5" w14:textId="77777777" w:rsidR="00A200B5" w:rsidRDefault="00A200B5" w:rsidP="00A200B5">
      <w:pPr>
        <w:spacing w:line="360" w:lineRule="auto"/>
        <w:ind w:firstLine="0"/>
        <w:jc w:val="both"/>
        <w:rPr>
          <w:b/>
          <w:sz w:val="32"/>
          <w:szCs w:val="32"/>
        </w:rPr>
      </w:pPr>
    </w:p>
    <w:p w14:paraId="65121459" w14:textId="77777777" w:rsidR="00932F74" w:rsidRDefault="00932F74" w:rsidP="00A200B5">
      <w:pPr>
        <w:spacing w:line="360" w:lineRule="auto"/>
        <w:ind w:firstLine="0"/>
        <w:jc w:val="both"/>
        <w:rPr>
          <w:b/>
          <w:sz w:val="32"/>
          <w:szCs w:val="32"/>
        </w:rPr>
      </w:pPr>
    </w:p>
    <w:p w14:paraId="01A37EE4" w14:textId="77777777" w:rsidR="00932F74" w:rsidRDefault="00932F74" w:rsidP="00A200B5">
      <w:pPr>
        <w:spacing w:line="360" w:lineRule="auto"/>
        <w:ind w:firstLine="0"/>
        <w:jc w:val="both"/>
        <w:rPr>
          <w:b/>
          <w:sz w:val="32"/>
          <w:szCs w:val="32"/>
        </w:rPr>
      </w:pPr>
    </w:p>
    <w:p w14:paraId="78479B29" w14:textId="77777777" w:rsidR="00932F74" w:rsidRPr="00A200B5" w:rsidRDefault="00932F74" w:rsidP="00A200B5">
      <w:pPr>
        <w:spacing w:line="360" w:lineRule="auto"/>
        <w:ind w:firstLine="0"/>
        <w:jc w:val="both"/>
        <w:rPr>
          <w:b/>
          <w:sz w:val="32"/>
          <w:szCs w:val="32"/>
        </w:rPr>
      </w:pPr>
    </w:p>
    <w:p w14:paraId="02A08699" w14:textId="77777777" w:rsidR="009813F1" w:rsidRPr="00CF5954" w:rsidRDefault="009813F1" w:rsidP="009813F1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Classifier: Logistic Regression</w:t>
      </w:r>
    </w:p>
    <w:p w14:paraId="57659887" w14:textId="69FBAB2E" w:rsidR="00E47725" w:rsidRDefault="004B31A5" w:rsidP="00405FDD">
      <w:pPr>
        <w:spacing w:line="276" w:lineRule="auto"/>
        <w:ind w:firstLine="0"/>
        <w:jc w:val="both"/>
      </w:pPr>
      <w:r>
        <w:t xml:space="preserve">The classifier used for all of the </w:t>
      </w:r>
      <w:r w:rsidR="00154E9B">
        <w:t>training operations is Logistic Regression.</w:t>
      </w:r>
      <w:r w:rsidR="00A04D33">
        <w:t xml:space="preserve"> The reason why I used Logistic Regression was because </w:t>
      </w:r>
      <w:r w:rsidR="007E0EC3">
        <w:t>Logistic Regression is an appropriate regression analysis when the dependent variable is binary. In this problem, our dependent variable is also binary, fraudulent or not.</w:t>
      </w:r>
      <w:r w:rsidR="00E47725">
        <w:t xml:space="preserve"> This classifier explains the relationship between one dependent variable and one or multiple independent variables.</w:t>
      </w:r>
    </w:p>
    <w:p w14:paraId="76E300EA" w14:textId="77777777" w:rsidR="00E47725" w:rsidRDefault="00E47725" w:rsidP="00405FDD">
      <w:pPr>
        <w:spacing w:line="276" w:lineRule="auto"/>
        <w:ind w:firstLine="0"/>
        <w:jc w:val="both"/>
      </w:pPr>
    </w:p>
    <w:p w14:paraId="377A32C2" w14:textId="65FA0754" w:rsidR="00AB720A" w:rsidRDefault="00E47725" w:rsidP="00D67517">
      <w:pPr>
        <w:spacing w:line="360" w:lineRule="auto"/>
        <w:ind w:firstLine="0"/>
        <w:jc w:val="both"/>
        <w:rPr>
          <w:b/>
        </w:rPr>
      </w:pPr>
      <w:r>
        <w:rPr>
          <w:b/>
        </w:rPr>
        <w:t>Parameters:</w:t>
      </w:r>
    </w:p>
    <w:p w14:paraId="3BEBB3A1" w14:textId="3E6D41E5" w:rsidR="00E47725" w:rsidRDefault="00E47725" w:rsidP="00E47725">
      <w:pPr>
        <w:pStyle w:val="ListParagraph"/>
        <w:numPr>
          <w:ilvl w:val="0"/>
          <w:numId w:val="32"/>
        </w:numPr>
        <w:spacing w:line="276" w:lineRule="auto"/>
        <w:jc w:val="both"/>
      </w:pPr>
      <w:r>
        <w:rPr>
          <w:b/>
        </w:rPr>
        <w:t xml:space="preserve">C: </w:t>
      </w:r>
      <w:r>
        <w:t xml:space="preserve">It is the inverse of regularization strength. I wanted to increase my regularization strength so that I chose </w:t>
      </w:r>
      <w:r>
        <w:rPr>
          <w:b/>
        </w:rPr>
        <w:t>C=0.001</w:t>
      </w:r>
      <w:r>
        <w:t xml:space="preserve"> because smaller values specify stronger regularization as in SVMs.</w:t>
      </w:r>
    </w:p>
    <w:p w14:paraId="092E7DC3" w14:textId="69BD52B9" w:rsidR="00947934" w:rsidRPr="00E47725" w:rsidRDefault="00947934" w:rsidP="00E47725">
      <w:pPr>
        <w:pStyle w:val="ListParagraph"/>
        <w:numPr>
          <w:ilvl w:val="0"/>
          <w:numId w:val="32"/>
        </w:numPr>
        <w:spacing w:line="276" w:lineRule="auto"/>
        <w:jc w:val="both"/>
      </w:pPr>
      <w:r>
        <w:rPr>
          <w:b/>
        </w:rPr>
        <w:t>Penalty:</w:t>
      </w:r>
      <w:r>
        <w:t xml:space="preserve"> It is used to specify the norm used in the regularization. </w:t>
      </w:r>
      <w:r w:rsidR="00182817">
        <w:t xml:space="preserve">It can either be L1 or L2. After running some tests, I chose the </w:t>
      </w:r>
      <w:r w:rsidR="00182817">
        <w:rPr>
          <w:b/>
        </w:rPr>
        <w:t xml:space="preserve">penalty </w:t>
      </w:r>
      <w:r w:rsidR="00182817">
        <w:t xml:space="preserve">parameter to be </w:t>
      </w:r>
      <w:r w:rsidR="00182817">
        <w:rPr>
          <w:b/>
        </w:rPr>
        <w:t>L1</w:t>
      </w:r>
      <w:r w:rsidR="00182817">
        <w:t>.</w:t>
      </w:r>
    </w:p>
    <w:p w14:paraId="39F28551" w14:textId="77777777" w:rsidR="00A04D33" w:rsidRDefault="00A04D33" w:rsidP="00405FDD">
      <w:pPr>
        <w:spacing w:line="276" w:lineRule="auto"/>
        <w:ind w:firstLine="0"/>
        <w:jc w:val="both"/>
        <w:rPr>
          <w:b/>
          <w:sz w:val="32"/>
          <w:szCs w:val="32"/>
        </w:rPr>
      </w:pPr>
    </w:p>
    <w:p w14:paraId="6BD0A1DA" w14:textId="18AC9ECC" w:rsidR="00A85B02" w:rsidRPr="00A85B02" w:rsidRDefault="005636E3" w:rsidP="00A85B02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Precision-Recall Curves and Confusion Matrices</w:t>
      </w:r>
    </w:p>
    <w:p w14:paraId="1512D6A0" w14:textId="21BDABCE" w:rsidR="006620E2" w:rsidRDefault="008B2243" w:rsidP="009F598A">
      <w:pPr>
        <w:spacing w:line="276" w:lineRule="auto"/>
        <w:ind w:firstLine="0"/>
        <w:jc w:val="both"/>
      </w:pPr>
      <w:r>
        <w:t>For both under-sampled data and actual data, I plotted the precision recall curves and confusion matrices.</w:t>
      </w:r>
      <w:r w:rsidR="004B70E4">
        <w:t xml:space="preserve"> Needless to say that these are not going to be our final results. Final results </w:t>
      </w:r>
      <w:r w:rsidR="00582789">
        <w:t>were</w:t>
      </w:r>
      <w:r w:rsidR="004B70E4">
        <w:t xml:space="preserve"> calculated with 5-Fold Cross Validation and Area Under the Precision-Recall Curve.</w:t>
      </w:r>
    </w:p>
    <w:p w14:paraId="411742D5" w14:textId="77777777" w:rsidR="008B2243" w:rsidRDefault="008B2243" w:rsidP="009F598A">
      <w:pPr>
        <w:spacing w:line="276" w:lineRule="auto"/>
        <w:ind w:firstLine="0"/>
        <w:jc w:val="both"/>
      </w:pPr>
    </w:p>
    <w:p w14:paraId="346BC8A9" w14:textId="2DB432A7" w:rsidR="008B2243" w:rsidRDefault="008B2243" w:rsidP="009F598A">
      <w:pPr>
        <w:spacing w:line="276" w:lineRule="auto"/>
        <w:ind w:firstLine="0"/>
        <w:jc w:val="both"/>
      </w:pPr>
      <w:r>
        <w:rPr>
          <w:b/>
        </w:rPr>
        <w:t xml:space="preserve">Precision-Recall Curve: </w:t>
      </w:r>
      <w:r>
        <w:t>In such cases where the classes are very imbalanced, precision-recall curve is a useful way to measure the success of the prediction.</w:t>
      </w:r>
      <w:r w:rsidR="00D71296">
        <w:t xml:space="preserve"> This curve shows the tradeoff between precision and recall. </w:t>
      </w:r>
      <w:r w:rsidR="00C85289">
        <w:t xml:space="preserve">The higher the area under the curve is, </w:t>
      </w:r>
      <w:r w:rsidR="00E60AA1">
        <w:t>the higher the recall and precision is.</w:t>
      </w:r>
      <w:r w:rsidR="004B44F1">
        <w:t xml:space="preserve"> So, the goal is </w:t>
      </w:r>
      <w:r w:rsidR="00CD51CD">
        <w:t>to</w:t>
      </w:r>
      <w:r w:rsidR="004B44F1">
        <w:t xml:space="preserve"> maximize this area.</w:t>
      </w:r>
      <w:r w:rsidR="00F86DA3">
        <w:t xml:space="preserve"> The precision is the ability of the classifier not to label a negative sample as positive whereas the recall is the ability of the classifier to find all positive samples. That’s why we are interested in recall more in this project.</w:t>
      </w:r>
      <w:r w:rsidR="00602E94">
        <w:t xml:space="preserve"> Below are the formulas to calculate them.</w:t>
      </w:r>
    </w:p>
    <w:p w14:paraId="23BDDF1A" w14:textId="77777777" w:rsidR="00883CED" w:rsidRDefault="00883CED" w:rsidP="009F598A">
      <w:pPr>
        <w:spacing w:line="276" w:lineRule="auto"/>
        <w:ind w:firstLine="0"/>
        <w:jc w:val="both"/>
      </w:pPr>
    </w:p>
    <w:p w14:paraId="46249D58" w14:textId="042A6B2B" w:rsidR="00883CED" w:rsidRPr="008B2243" w:rsidRDefault="00E93F06" w:rsidP="009F598A">
      <w:pPr>
        <w:spacing w:line="276" w:lineRule="auto"/>
        <w:ind w:firstLine="0"/>
        <w:jc w:val="both"/>
      </w:pPr>
      <m:oMathPara>
        <m:oMath>
          <m: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Positives</m:t>
              </m:r>
            </m:num>
            <m:den>
              <m:r>
                <w:rPr>
                  <w:rFonts w:ascii="Cambria Math" w:hAnsi="Cambria Math"/>
                </w:rPr>
                <m:t>True Positives+False Positives</m:t>
              </m:r>
            </m:den>
          </m:f>
        </m:oMath>
      </m:oMathPara>
    </w:p>
    <w:p w14:paraId="2F35EEB2" w14:textId="77777777" w:rsidR="008B2243" w:rsidRDefault="008B2243" w:rsidP="009F598A">
      <w:pPr>
        <w:spacing w:line="276" w:lineRule="auto"/>
        <w:ind w:firstLine="0"/>
        <w:jc w:val="both"/>
      </w:pPr>
    </w:p>
    <w:p w14:paraId="39ED3A8B" w14:textId="42D7E407" w:rsidR="00E74FC0" w:rsidRDefault="00E93F06" w:rsidP="009F598A">
      <w:pPr>
        <w:spacing w:line="276" w:lineRule="auto"/>
        <w:ind w:firstLine="0"/>
        <w:jc w:val="both"/>
      </w:pPr>
      <m:oMathPara>
        <m:oMath>
          <m:r>
            <w:rPr>
              <w:rFonts w:ascii="Cambria Math" w:hAnsi="Cambria Math"/>
            </w:rPr>
            <m:t xml:space="preserve">Recall=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Positives</m:t>
              </m:r>
            </m:num>
            <m:den>
              <m:r>
                <w:rPr>
                  <w:rFonts w:ascii="Cambria Math" w:hAnsi="Cambria Math"/>
                </w:rPr>
                <m:t>True Positives+False Negatives</m:t>
              </m:r>
            </m:den>
          </m:f>
        </m:oMath>
      </m:oMathPara>
    </w:p>
    <w:p w14:paraId="00AAFA14" w14:textId="77777777" w:rsidR="00E93F06" w:rsidRDefault="00E93F06" w:rsidP="009F598A">
      <w:pPr>
        <w:spacing w:line="276" w:lineRule="auto"/>
        <w:ind w:firstLine="0"/>
        <w:jc w:val="both"/>
      </w:pPr>
    </w:p>
    <w:p w14:paraId="418F4C73" w14:textId="77777777" w:rsidR="00BE4982" w:rsidRDefault="00BE4982" w:rsidP="009F598A">
      <w:pPr>
        <w:spacing w:line="276" w:lineRule="auto"/>
        <w:ind w:firstLine="0"/>
        <w:jc w:val="both"/>
      </w:pPr>
    </w:p>
    <w:p w14:paraId="3174B7E9" w14:textId="77777777" w:rsidR="00BE4982" w:rsidRDefault="00BE4982" w:rsidP="009F598A">
      <w:pPr>
        <w:spacing w:line="276" w:lineRule="auto"/>
        <w:ind w:firstLine="0"/>
        <w:jc w:val="both"/>
      </w:pPr>
    </w:p>
    <w:p w14:paraId="65C04134" w14:textId="77777777" w:rsidR="00BE4982" w:rsidRDefault="00BE4982" w:rsidP="009F598A">
      <w:pPr>
        <w:spacing w:line="276" w:lineRule="auto"/>
        <w:ind w:firstLine="0"/>
        <w:jc w:val="both"/>
      </w:pPr>
    </w:p>
    <w:p w14:paraId="341DAE18" w14:textId="3D4143B1" w:rsidR="00A85B02" w:rsidRDefault="00B411D9" w:rsidP="009F598A">
      <w:pPr>
        <w:spacing w:line="276" w:lineRule="auto"/>
        <w:ind w:firstLine="0"/>
        <w:jc w:val="both"/>
      </w:pPr>
      <w:r>
        <w:rPr>
          <w:b/>
        </w:rPr>
        <w:lastRenderedPageBreak/>
        <w:t xml:space="preserve">Confusion Matrix: </w:t>
      </w:r>
      <w:r w:rsidR="009235EC">
        <w:t>The confusion matrix is often used to describe the performance of a classifier.</w:t>
      </w:r>
      <w:r w:rsidR="00A85B02">
        <w:t xml:space="preserve"> In our case, it is a 2x2 matrix where rows are actual values and columns are predicted values. Below is the meaning of 2x2 confusion matrix.</w:t>
      </w:r>
    </w:p>
    <w:p w14:paraId="095FDA2A" w14:textId="77777777" w:rsidR="00A85B02" w:rsidRDefault="00A85B02" w:rsidP="009F598A">
      <w:pPr>
        <w:spacing w:line="276" w:lineRule="auto"/>
        <w:ind w:firstLine="0"/>
        <w:jc w:val="both"/>
      </w:pPr>
    </w:p>
    <w:p w14:paraId="688EF7F5" w14:textId="5394628F" w:rsidR="00A85B02" w:rsidRPr="00A85B02" w:rsidRDefault="00A85B02" w:rsidP="00A85B02">
      <w:pPr>
        <w:spacing w:line="276" w:lineRule="auto"/>
        <w:ind w:firstLine="0"/>
        <w:jc w:val="center"/>
        <w:rPr>
          <w:i/>
        </w:rPr>
      </w:pPr>
      <w:r w:rsidRPr="00A85B02">
        <w:rPr>
          <w:i/>
        </w:rPr>
        <w:t>[True Negatives, False Positives]</w:t>
      </w:r>
    </w:p>
    <w:p w14:paraId="7A1C5387" w14:textId="7E95DE0A" w:rsidR="00E93F06" w:rsidRDefault="00A85B02" w:rsidP="00A85B02">
      <w:pPr>
        <w:spacing w:line="276" w:lineRule="auto"/>
        <w:ind w:firstLine="0"/>
        <w:jc w:val="center"/>
        <w:rPr>
          <w:i/>
        </w:rPr>
      </w:pPr>
      <w:r w:rsidRPr="00A85B02">
        <w:rPr>
          <w:i/>
        </w:rPr>
        <w:t>[False Negatives, True Positives]</w:t>
      </w:r>
    </w:p>
    <w:p w14:paraId="6B86C40F" w14:textId="77777777" w:rsidR="00194A30" w:rsidRPr="00C60857" w:rsidRDefault="00194A30" w:rsidP="00C60857">
      <w:pPr>
        <w:spacing w:line="276" w:lineRule="auto"/>
        <w:ind w:firstLine="0"/>
      </w:pPr>
    </w:p>
    <w:p w14:paraId="2ED0408D" w14:textId="15E53C91" w:rsidR="00402035" w:rsidRDefault="00860230" w:rsidP="004D037F">
      <w:pPr>
        <w:spacing w:line="276" w:lineRule="auto"/>
        <w:ind w:firstLine="0"/>
      </w:pPr>
      <w:r>
        <w:t xml:space="preserve">In both of the following results, the data was split into 4 pieces: </w:t>
      </w:r>
      <w:r w:rsidRPr="00030F46">
        <w:rPr>
          <w:i/>
        </w:rPr>
        <w:t>X_train, X_test, y_train, y_test</w:t>
      </w:r>
      <w:r>
        <w:t xml:space="preserve"> such that 30% of the data </w:t>
      </w:r>
      <w:r w:rsidR="00096B57">
        <w:t>are</w:t>
      </w:r>
      <w:r>
        <w:t xml:space="preserve"> the test data while the rest are the train data.</w:t>
      </w:r>
      <w:r w:rsidR="005F0A46">
        <w:t xml:space="preserve"> In addition, Logistic Regression is used as described above.</w:t>
      </w:r>
    </w:p>
    <w:p w14:paraId="61585C99" w14:textId="77777777" w:rsidR="004D037F" w:rsidRPr="00402035" w:rsidRDefault="004D037F" w:rsidP="004D037F">
      <w:pPr>
        <w:spacing w:line="360" w:lineRule="auto"/>
        <w:ind w:firstLine="0"/>
        <w:jc w:val="both"/>
      </w:pPr>
    </w:p>
    <w:p w14:paraId="52A83BD9" w14:textId="77777777" w:rsidR="00A85B02" w:rsidRDefault="00A85B02" w:rsidP="00A85B02">
      <w:pPr>
        <w:pStyle w:val="ListParagraph"/>
        <w:numPr>
          <w:ilvl w:val="1"/>
          <w:numId w:val="29"/>
        </w:numPr>
        <w:spacing w:line="360" w:lineRule="auto"/>
        <w:ind w:left="360"/>
        <w:jc w:val="both"/>
        <w:rPr>
          <w:b/>
          <w:sz w:val="28"/>
          <w:szCs w:val="28"/>
        </w:rPr>
      </w:pPr>
      <w:r w:rsidRPr="00A85B02">
        <w:rPr>
          <w:b/>
          <w:sz w:val="28"/>
          <w:szCs w:val="28"/>
        </w:rPr>
        <w:t xml:space="preserve">   Under-sampled data</w:t>
      </w:r>
    </w:p>
    <w:p w14:paraId="0DD3EFEB" w14:textId="6B92EFF2" w:rsidR="00B64A38" w:rsidRPr="009F076A" w:rsidRDefault="00B64A38" w:rsidP="00DE40CC">
      <w:pPr>
        <w:spacing w:line="276" w:lineRule="auto"/>
        <w:ind w:firstLine="0"/>
        <w:jc w:val="both"/>
      </w:pPr>
      <w:r>
        <w:t xml:space="preserve">In this case, I have trained the classifier with under-sampled data and tested it </w:t>
      </w:r>
      <w:r w:rsidR="00AB6D11">
        <w:t xml:space="preserve">also </w:t>
      </w:r>
      <w:r w:rsidR="0064085C">
        <w:t>with under-</w:t>
      </w:r>
      <w:r>
        <w:t xml:space="preserve">sampled data. I expected a high scores and accuracies and the results were as I expected. As can be seen in </w:t>
      </w:r>
      <w:r>
        <w:rPr>
          <w:i/>
        </w:rPr>
        <w:t>Figure 5</w:t>
      </w:r>
      <w:r>
        <w:t xml:space="preserve">, </w:t>
      </w:r>
      <w:r w:rsidR="00E33E2A">
        <w:t>the are</w:t>
      </w:r>
      <w:r w:rsidR="00F646A5">
        <w:t>a</w:t>
      </w:r>
      <w:r w:rsidR="00E33E2A">
        <w:t xml:space="preserve"> under the precision-recall curve is </w:t>
      </w:r>
      <w:r w:rsidR="00E73AE7">
        <w:t>high;</w:t>
      </w:r>
      <w:r w:rsidR="00E724AF">
        <w:t xml:space="preserve"> the average precision-recall score is 95.59%.</w:t>
      </w:r>
      <w:r w:rsidR="00F618F1">
        <w:t xml:space="preserve"> On the other hand, the </w:t>
      </w:r>
      <w:r w:rsidR="009F076A">
        <w:t>results of confusion matrix are</w:t>
      </w:r>
      <w:r w:rsidR="00F618F1">
        <w:t xml:space="preserve"> also successful but only for 1s. </w:t>
      </w:r>
      <w:r w:rsidR="009F076A">
        <w:t xml:space="preserve">As you can see in the </w:t>
      </w:r>
      <w:r w:rsidR="009F076A">
        <w:rPr>
          <w:i/>
        </w:rPr>
        <w:t>Figure 5</w:t>
      </w:r>
      <w:r w:rsidR="009F076A">
        <w:t>, only 56.41% of the 0s predicted true. However, since we are only interested in the prediction of 1s (Recall Accuracy), it can be said that it was successful to predict 94.29% of 1s true.</w:t>
      </w:r>
      <w:r w:rsidR="00C21C84">
        <w:t xml:space="preserve"> To sump up, the results are very good for under-sampled data.</w:t>
      </w:r>
    </w:p>
    <w:p w14:paraId="677D9045" w14:textId="46F94DDE" w:rsidR="00194A30" w:rsidRDefault="00194A30" w:rsidP="00A85B02">
      <w:pPr>
        <w:spacing w:line="276" w:lineRule="auto"/>
        <w:ind w:firstLine="0"/>
        <w:jc w:val="both"/>
      </w:pPr>
      <w:r>
        <w:rPr>
          <w:noProof/>
          <w:lang w:eastAsia="en-US"/>
        </w:rPr>
        <w:drawing>
          <wp:anchor distT="0" distB="0" distL="114300" distR="114300" simplePos="0" relativeHeight="251739136" behindDoc="0" locked="0" layoutInCell="1" allowOverlap="1" wp14:anchorId="734B5DA4" wp14:editId="0FDC31B6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3938270" cy="2971800"/>
            <wp:effectExtent l="0" t="0" r="0" b="0"/>
            <wp:wrapSquare wrapText="bothSides"/>
            <wp:docPr id="13" name="Picture 13" descr="Macintosh HD:Users:batuhan:Desktop:Screen Shot 2017-12-28 at 21.54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atuhan:Desktop:Screen Shot 2017-12-28 at 21.54.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48AA5" w14:textId="1AA03246" w:rsidR="00194A30" w:rsidRDefault="00194A30" w:rsidP="00A85B02">
      <w:pPr>
        <w:spacing w:line="276" w:lineRule="auto"/>
        <w:ind w:firstLine="0"/>
        <w:jc w:val="both"/>
      </w:pPr>
      <w:r>
        <w:br/>
      </w:r>
    </w:p>
    <w:p w14:paraId="4A17C524" w14:textId="77777777" w:rsidR="00194A30" w:rsidRDefault="00194A30" w:rsidP="00A85B02">
      <w:pPr>
        <w:spacing w:line="276" w:lineRule="auto"/>
        <w:ind w:firstLine="0"/>
        <w:jc w:val="both"/>
      </w:pPr>
    </w:p>
    <w:p w14:paraId="5A41BA7D" w14:textId="77777777" w:rsidR="00194A30" w:rsidRDefault="00194A30" w:rsidP="00A85B02">
      <w:pPr>
        <w:spacing w:line="276" w:lineRule="auto"/>
        <w:ind w:firstLine="0"/>
        <w:jc w:val="both"/>
      </w:pPr>
    </w:p>
    <w:p w14:paraId="269C4213" w14:textId="77777777" w:rsidR="00194A30" w:rsidRDefault="00194A30" w:rsidP="00A85B02">
      <w:pPr>
        <w:spacing w:line="276" w:lineRule="auto"/>
        <w:ind w:firstLine="0"/>
        <w:jc w:val="both"/>
      </w:pPr>
    </w:p>
    <w:p w14:paraId="539FA59F" w14:textId="77777777" w:rsidR="00194A30" w:rsidRDefault="00194A30" w:rsidP="00A85B02">
      <w:pPr>
        <w:spacing w:line="276" w:lineRule="auto"/>
        <w:ind w:firstLine="0"/>
        <w:jc w:val="both"/>
      </w:pPr>
    </w:p>
    <w:p w14:paraId="2EA1B2FC" w14:textId="77777777" w:rsidR="00194A30" w:rsidRDefault="00194A30" w:rsidP="00A85B02">
      <w:pPr>
        <w:spacing w:line="276" w:lineRule="auto"/>
        <w:ind w:firstLine="0"/>
        <w:jc w:val="both"/>
      </w:pPr>
    </w:p>
    <w:p w14:paraId="0C5C2872" w14:textId="77777777" w:rsidR="00194A30" w:rsidRDefault="00194A30" w:rsidP="00A85B02">
      <w:pPr>
        <w:spacing w:line="276" w:lineRule="auto"/>
        <w:ind w:firstLine="0"/>
        <w:jc w:val="both"/>
      </w:pPr>
    </w:p>
    <w:p w14:paraId="4688480C" w14:textId="77777777" w:rsidR="00194A30" w:rsidRDefault="00194A30" w:rsidP="00A85B02">
      <w:pPr>
        <w:spacing w:line="276" w:lineRule="auto"/>
        <w:ind w:firstLine="0"/>
        <w:jc w:val="both"/>
      </w:pPr>
    </w:p>
    <w:p w14:paraId="2F1775FD" w14:textId="77777777" w:rsidR="00194A30" w:rsidRDefault="00194A30" w:rsidP="00A85B02">
      <w:pPr>
        <w:spacing w:line="276" w:lineRule="auto"/>
        <w:ind w:firstLine="0"/>
        <w:jc w:val="both"/>
      </w:pPr>
    </w:p>
    <w:p w14:paraId="32162CA0" w14:textId="77777777" w:rsidR="00194A30" w:rsidRDefault="00194A30" w:rsidP="00A85B02">
      <w:pPr>
        <w:spacing w:line="276" w:lineRule="auto"/>
        <w:ind w:firstLine="0"/>
        <w:jc w:val="both"/>
      </w:pPr>
    </w:p>
    <w:p w14:paraId="17BAB511" w14:textId="77777777" w:rsidR="00194A30" w:rsidRDefault="00194A30" w:rsidP="00A85B02">
      <w:pPr>
        <w:spacing w:line="276" w:lineRule="auto"/>
        <w:ind w:firstLine="0"/>
        <w:jc w:val="both"/>
      </w:pPr>
    </w:p>
    <w:p w14:paraId="70C116D4" w14:textId="77777777" w:rsidR="00194A30" w:rsidRDefault="00194A30" w:rsidP="00A85B02">
      <w:pPr>
        <w:spacing w:line="276" w:lineRule="auto"/>
        <w:ind w:firstLine="0"/>
        <w:jc w:val="both"/>
      </w:pPr>
    </w:p>
    <w:p w14:paraId="188D2254" w14:textId="77777777" w:rsidR="00194A30" w:rsidRDefault="00194A30" w:rsidP="00A85B02">
      <w:pPr>
        <w:spacing w:line="276" w:lineRule="auto"/>
        <w:ind w:firstLine="0"/>
        <w:jc w:val="both"/>
      </w:pPr>
    </w:p>
    <w:p w14:paraId="796AB4EC" w14:textId="77777777" w:rsidR="00194A30" w:rsidRDefault="00194A30" w:rsidP="00A85B02">
      <w:pPr>
        <w:spacing w:line="276" w:lineRule="auto"/>
        <w:ind w:firstLine="0"/>
        <w:jc w:val="both"/>
      </w:pPr>
    </w:p>
    <w:p w14:paraId="3A95B20F" w14:textId="77777777" w:rsidR="00194A30" w:rsidRDefault="00194A30" w:rsidP="00A85B02">
      <w:pPr>
        <w:spacing w:line="276" w:lineRule="auto"/>
        <w:ind w:firstLine="0"/>
        <w:jc w:val="both"/>
      </w:pPr>
    </w:p>
    <w:p w14:paraId="27A29F8C" w14:textId="3F026266" w:rsidR="00194A30" w:rsidRPr="00B64A38" w:rsidRDefault="00194A30" w:rsidP="00A85B02">
      <w:pPr>
        <w:spacing w:line="276" w:lineRule="auto"/>
        <w:ind w:firstLine="0"/>
        <w:jc w:val="bot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F65153" wp14:editId="0B3B8519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5143500" cy="287655"/>
                <wp:effectExtent l="0" t="0" r="1270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705098A" w14:textId="39770FB7" w:rsidR="00F93723" w:rsidRPr="00194A30" w:rsidRDefault="00F93723" w:rsidP="00F61B5C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7F7F7F" w:themeColor="text1" w:themeTint="80"/>
                                <w:lang w:eastAsia="en-US"/>
                              </w:rPr>
                            </w:pPr>
                            <w:r w:rsidRPr="00194A30">
                              <w:rPr>
                                <w:color w:val="7F7F7F" w:themeColor="text1" w:themeTint="80"/>
                              </w:rPr>
                              <w:t xml:space="preserve">Figure </w:t>
                            </w:r>
                            <w:r w:rsidRPr="00194A30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Pr="00194A30">
                              <w:rPr>
                                <w:color w:val="7F7F7F" w:themeColor="text1" w:themeTint="80"/>
                              </w:rPr>
                              <w:instrText xml:space="preserve"> SEQ Figure \* ARABIC </w:instrText>
                            </w:r>
                            <w:r w:rsidRPr="00194A30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DE40CC">
                              <w:rPr>
                                <w:noProof/>
                                <w:color w:val="7F7F7F" w:themeColor="text1" w:themeTint="80"/>
                              </w:rPr>
                              <w:t>5</w:t>
                            </w:r>
                            <w:r w:rsidRPr="00194A30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  <w:r>
                              <w:rPr>
                                <w:color w:val="7F7F7F" w:themeColor="text1" w:themeTint="80"/>
                              </w:rPr>
                              <w:t>: Resultant Precision-Recall Curve and Confusion Matrix of under-sampled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0" type="#_x0000_t202" style="position:absolute;left:0;text-align:left;margin-left:0;margin-top:1.95pt;width:405pt;height:22.65pt;z-index:2517411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l72JICAAAsBQAADgAAAGRycy9lMm9Eb2MueG1srFRNb9swDL0P2H8QdE9tZ3E/jDqFmyLDgKIt&#10;0A49K7IcG7AlTVJid8P+e5/kuF27HYZhF4kiKYp8j9T5xdC1ZC+MbZTMaXIUUyIkV2Ujtzn9+rCe&#10;nVJiHZMla5UUOX0Sll4sP34473Um5qpWbSkMQRBps17ntHZOZ1FkeS06Zo+UFhLGSpmOORzNNioN&#10;6xG9a6N5HB9HvTKlNooLa6G9Go10GeJXleDutqqscKTNKXJzYTVh3fg1Wp6zbGuYrht+SIP9QxYd&#10;ayQefQl1xRwjO9P8FqpruFFWVe6Iqy5SVdVwEWpANUn8rpr7mmkRagE4Vr/AZP9fWH6zvzOkKcFd&#10;SolkHTh6EIMjl2ogUAGfXtsMbvcajm6AHr6T3kLpyx4q0/kdBRHYgfTTC7o+GocyTRaf0hgmDtv8&#10;9OQ4DeGj19vaWPdZqI54IacG7AVQ2f7aOmQC18nFP2ZV25Trpm39wRtWrSF7Bqb7unHC54gbb7xa&#10;6X2l8rdG86gRoVXGV1iGjCF6T597oPHHKj2ZFyfp2ey4SJPZIolPZ0URz2dX6yIu4sV6dba4/Ils&#10;O5Yssh4NpdGOHkkAtm7Z9kCeN/8dex3jb3o9SaLQZWPaCByqm1KNPEsjG15yw2YIrC4mpjaqfAKB&#10;Ro0jYDVfN4Dsmll3xwx6HsRgjt0tlqpVfU7VQaKkVub7n/TeH8XASokvOaf2244ZQUn7RaJJ/cBN&#10;gpmEzSTIXbdSICvBD6F5EHHBuHYSK6O6R4x34V+BiUmOt3LqJnHlxknG98BFUQQnjJVm7lrea+5D&#10;T63xMDwyow+N5YDajZqmi2Xv+mv09TetLnYOzRKaz+M6ogjk/QEjGTg4fB9+5n89B6/XT275DAAA&#10;//8DAFBLAwQUAAYACAAAACEA3egww90AAAAFAQAADwAAAGRycy9kb3ducmV2LnhtbEyPMW/CMBSE&#10;90r9D9ar1KUqDhAhCHlBCLVDu6CmLN1M/IhDYzuKHUj/fV+nMp7udPddvhltKy7Uh8Y7hOkkAUGu&#10;8rpxNcLh8/V5CSJE5bRqvSOEHwqwKe7vcpVpf3UfdCljLbjEhUwhmBi7TMpQGbIqTHxHjr2T762K&#10;LPta6l5dudy2cpYkC2lV43jBqI52hqrvcrAI+/Rrb56G08v7Np33b4dhtzjXJeLjw7hdg4g0xv8w&#10;/OEzOhTMdPSD00G0CHwkIsxXINhcThPWR4R0NQNZ5PKWvvgFAAD//wMAUEsBAi0AFAAGAAgAAAAh&#10;AOSZw8D7AAAA4QEAABMAAAAAAAAAAAAAAAAAAAAAAFtDb250ZW50X1R5cGVzXS54bWxQSwECLQAU&#10;AAYACAAAACEAI7Jq4dcAAACUAQAACwAAAAAAAAAAAAAAAAAsAQAAX3JlbHMvLnJlbHNQSwECLQAU&#10;AAYACAAAACEAeal72JICAAAsBQAADgAAAAAAAAAAAAAAAAAsAgAAZHJzL2Uyb0RvYy54bWxQSwEC&#10;LQAUAAYACAAAACEA3egww90AAAAFAQAADwAAAAAAAAAAAAAAAADqBAAAZHJzL2Rvd25yZXYueG1s&#10;UEsFBgAAAAAEAAQA8wAAAPQFAAAAAA==&#10;" stroked="f">
                <v:textbox style="mso-fit-shape-to-text:t" inset="0,0,0,0">
                  <w:txbxContent>
                    <w:p w14:paraId="6705098A" w14:textId="39770FB7" w:rsidR="00F93723" w:rsidRPr="00194A30" w:rsidRDefault="00F93723" w:rsidP="00F61B5C">
                      <w:pPr>
                        <w:pStyle w:val="Caption"/>
                        <w:jc w:val="center"/>
                        <w:rPr>
                          <w:noProof/>
                          <w:color w:val="7F7F7F" w:themeColor="text1" w:themeTint="80"/>
                          <w:lang w:eastAsia="en-US"/>
                        </w:rPr>
                      </w:pPr>
                      <w:r w:rsidRPr="00194A30">
                        <w:rPr>
                          <w:color w:val="7F7F7F" w:themeColor="text1" w:themeTint="80"/>
                        </w:rPr>
                        <w:t xml:space="preserve">Figure </w:t>
                      </w:r>
                      <w:r w:rsidRPr="00194A30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Pr="00194A30">
                        <w:rPr>
                          <w:color w:val="7F7F7F" w:themeColor="text1" w:themeTint="80"/>
                        </w:rPr>
                        <w:instrText xml:space="preserve"> SEQ Figure \* ARABIC </w:instrText>
                      </w:r>
                      <w:r w:rsidRPr="00194A30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DE40CC">
                        <w:rPr>
                          <w:noProof/>
                          <w:color w:val="7F7F7F" w:themeColor="text1" w:themeTint="80"/>
                        </w:rPr>
                        <w:t>5</w:t>
                      </w:r>
                      <w:r w:rsidRPr="00194A30">
                        <w:rPr>
                          <w:color w:val="7F7F7F" w:themeColor="text1" w:themeTint="80"/>
                        </w:rPr>
                        <w:fldChar w:fldCharType="end"/>
                      </w:r>
                      <w:r>
                        <w:rPr>
                          <w:color w:val="7F7F7F" w:themeColor="text1" w:themeTint="80"/>
                        </w:rPr>
                        <w:t>: Resultant Precision-Recall Curve and Confusion Matrix of under-sampled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BB40DA" w14:textId="77777777" w:rsidR="00A85B02" w:rsidRDefault="00A85B02" w:rsidP="00A85B02">
      <w:pPr>
        <w:spacing w:line="276" w:lineRule="auto"/>
        <w:ind w:firstLine="0"/>
        <w:jc w:val="both"/>
        <w:rPr>
          <w:b/>
          <w:sz w:val="32"/>
          <w:szCs w:val="32"/>
        </w:rPr>
      </w:pPr>
    </w:p>
    <w:p w14:paraId="75D8A4A9" w14:textId="77777777" w:rsidR="00CA38BD" w:rsidRDefault="00CA38BD" w:rsidP="00A85B02">
      <w:pPr>
        <w:spacing w:line="276" w:lineRule="auto"/>
        <w:ind w:firstLine="0"/>
        <w:jc w:val="both"/>
        <w:rPr>
          <w:b/>
          <w:sz w:val="32"/>
          <w:szCs w:val="32"/>
        </w:rPr>
      </w:pPr>
    </w:p>
    <w:p w14:paraId="398A4A38" w14:textId="77777777" w:rsidR="00CA38BD" w:rsidRPr="00A85B02" w:rsidRDefault="00CA38BD" w:rsidP="00A85B02">
      <w:pPr>
        <w:spacing w:line="276" w:lineRule="auto"/>
        <w:ind w:firstLine="0"/>
        <w:jc w:val="both"/>
        <w:rPr>
          <w:b/>
          <w:sz w:val="32"/>
          <w:szCs w:val="32"/>
        </w:rPr>
      </w:pPr>
    </w:p>
    <w:p w14:paraId="11A64243" w14:textId="1B0CCAAD" w:rsidR="00A85B02" w:rsidRPr="00A85B02" w:rsidRDefault="00A85B02" w:rsidP="00A85B02">
      <w:pPr>
        <w:pStyle w:val="ListParagraph"/>
        <w:numPr>
          <w:ilvl w:val="1"/>
          <w:numId w:val="29"/>
        </w:numPr>
        <w:spacing w:line="360" w:lineRule="auto"/>
        <w:ind w:left="360"/>
        <w:jc w:val="both"/>
        <w:rPr>
          <w:b/>
          <w:sz w:val="28"/>
          <w:szCs w:val="28"/>
        </w:rPr>
      </w:pPr>
      <w:r w:rsidRPr="00A85B02">
        <w:rPr>
          <w:b/>
          <w:sz w:val="28"/>
          <w:szCs w:val="28"/>
        </w:rPr>
        <w:lastRenderedPageBreak/>
        <w:t xml:space="preserve">   Actual data</w:t>
      </w:r>
    </w:p>
    <w:p w14:paraId="7B341CAA" w14:textId="16704708" w:rsidR="00A85B02" w:rsidRDefault="00860230" w:rsidP="00A85B02">
      <w:pPr>
        <w:spacing w:line="276" w:lineRule="auto"/>
        <w:ind w:firstLine="0"/>
        <w:jc w:val="both"/>
      </w:pPr>
      <w:r>
        <w:t>In this case, I have also trained the classifier with under-sampled data</w:t>
      </w:r>
      <w:r w:rsidR="00AB6D11">
        <w:t xml:space="preserve"> but </w:t>
      </w:r>
      <w:r w:rsidR="0019307A">
        <w:t>tested it with the actual data (unbalanced).</w:t>
      </w:r>
      <w:r w:rsidR="00BB366C">
        <w:t xml:space="preserve"> So, I expected the results would be much worse than the first one.</w:t>
      </w:r>
      <w:r w:rsidR="00476A2F">
        <w:t xml:space="preserve"> Because I trained my data with 984 rows where the actuals data has 284,807 rows.</w:t>
      </w:r>
      <w:r w:rsidR="00CA38BD">
        <w:t xml:space="preserve"> The results can be seen in </w:t>
      </w:r>
      <w:r w:rsidR="00CA38BD">
        <w:rPr>
          <w:i/>
        </w:rPr>
        <w:t>Figure 6</w:t>
      </w:r>
      <w:r w:rsidR="00CA38BD">
        <w:t>.</w:t>
      </w:r>
      <w:r w:rsidR="002B6A84">
        <w:t xml:space="preserve"> The area under the precision-recall curve is less than before as expected.</w:t>
      </w:r>
      <w:r w:rsidR="008C2E33">
        <w:t xml:space="preserve"> The average precision-recall score is 60.91</w:t>
      </w:r>
      <w:r w:rsidR="0025444D">
        <w:t>% that</w:t>
      </w:r>
      <w:r w:rsidR="008C2E33">
        <w:t xml:space="preserve"> is more than overage.</w:t>
      </w:r>
      <w:r w:rsidR="0025444D">
        <w:t xml:space="preserve"> The results of the confusion matrix are pretty much different from the other one. Surprisingly, It predicted 1s better. It was 94.29% and it is 94.56% now.</w:t>
      </w:r>
      <w:r w:rsidR="00E43656">
        <w:t xml:space="preserve"> Even though it could not classify 0s well (Predicted 57.28% of 0s true), our goal was to implement </w:t>
      </w:r>
      <w:r w:rsidR="004B70E4">
        <w:t>credit</w:t>
      </w:r>
      <w:r w:rsidR="00E43656">
        <w:t xml:space="preserve"> card fraud detection and it looks achieved wit</w:t>
      </w:r>
      <w:r w:rsidR="004B70E4">
        <w:t xml:space="preserve">h this. </w:t>
      </w:r>
    </w:p>
    <w:p w14:paraId="094E2222" w14:textId="77777777" w:rsidR="00CA38BD" w:rsidRDefault="00CA38BD" w:rsidP="00A85B02">
      <w:pPr>
        <w:spacing w:line="276" w:lineRule="auto"/>
        <w:ind w:firstLine="0"/>
        <w:jc w:val="both"/>
      </w:pPr>
    </w:p>
    <w:p w14:paraId="15803963" w14:textId="400B887D" w:rsidR="00CA38BD" w:rsidRDefault="00F61B5C" w:rsidP="00A85B02">
      <w:pPr>
        <w:spacing w:line="276" w:lineRule="auto"/>
        <w:ind w:firstLine="0"/>
        <w:jc w:val="both"/>
      </w:pPr>
      <w:r>
        <w:rPr>
          <w:noProof/>
          <w:lang w:eastAsia="en-US"/>
        </w:rPr>
        <w:drawing>
          <wp:anchor distT="0" distB="0" distL="114300" distR="114300" simplePos="0" relativeHeight="251742208" behindDoc="0" locked="0" layoutInCell="1" allowOverlap="1" wp14:anchorId="733B8DDF" wp14:editId="685A467C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938270" cy="2992755"/>
            <wp:effectExtent l="0" t="0" r="0" b="4445"/>
            <wp:wrapSquare wrapText="bothSides"/>
            <wp:docPr id="16" name="Picture 16" descr="Macintosh HD:Users:batuhan:Desktop:Screen Shot 2017-12-28 at 22.08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atuhan:Desktop:Screen Shot 2017-12-28 at 22.08.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645EE" w14:textId="77777777" w:rsidR="00CA38BD" w:rsidRDefault="00CA38BD" w:rsidP="00A85B02">
      <w:pPr>
        <w:spacing w:line="276" w:lineRule="auto"/>
        <w:ind w:firstLine="0"/>
        <w:jc w:val="both"/>
      </w:pPr>
    </w:p>
    <w:p w14:paraId="1E55B9CB" w14:textId="77777777" w:rsidR="00CA38BD" w:rsidRDefault="00CA38BD" w:rsidP="00A85B02">
      <w:pPr>
        <w:spacing w:line="276" w:lineRule="auto"/>
        <w:ind w:firstLine="0"/>
        <w:jc w:val="both"/>
      </w:pPr>
    </w:p>
    <w:p w14:paraId="59C55DD0" w14:textId="77777777" w:rsidR="00CA38BD" w:rsidRDefault="00CA38BD" w:rsidP="00A85B02">
      <w:pPr>
        <w:spacing w:line="276" w:lineRule="auto"/>
        <w:ind w:firstLine="0"/>
        <w:jc w:val="both"/>
      </w:pPr>
    </w:p>
    <w:p w14:paraId="03ACCFD4" w14:textId="77777777" w:rsidR="00CA38BD" w:rsidRDefault="00CA38BD" w:rsidP="00A85B02">
      <w:pPr>
        <w:spacing w:line="276" w:lineRule="auto"/>
        <w:ind w:firstLine="0"/>
        <w:jc w:val="both"/>
      </w:pPr>
    </w:p>
    <w:p w14:paraId="17ADB4A3" w14:textId="77777777" w:rsidR="00CA38BD" w:rsidRPr="00CA38BD" w:rsidRDefault="00CA38BD" w:rsidP="00A85B02">
      <w:pPr>
        <w:spacing w:line="276" w:lineRule="auto"/>
        <w:ind w:firstLine="0"/>
        <w:jc w:val="both"/>
        <w:rPr>
          <w:b/>
          <w:sz w:val="32"/>
          <w:szCs w:val="32"/>
        </w:rPr>
      </w:pPr>
    </w:p>
    <w:p w14:paraId="3A487A41" w14:textId="77777777" w:rsidR="00E93F06" w:rsidRDefault="00E93F06" w:rsidP="009F598A">
      <w:pPr>
        <w:spacing w:line="276" w:lineRule="auto"/>
        <w:ind w:firstLine="0"/>
        <w:jc w:val="both"/>
      </w:pPr>
    </w:p>
    <w:p w14:paraId="33E55293" w14:textId="77777777" w:rsidR="00A85B02" w:rsidRDefault="00A85B02" w:rsidP="009F598A">
      <w:pPr>
        <w:spacing w:line="276" w:lineRule="auto"/>
        <w:ind w:firstLine="0"/>
        <w:jc w:val="both"/>
      </w:pPr>
    </w:p>
    <w:p w14:paraId="3710ECAC" w14:textId="77777777" w:rsidR="00F61B5C" w:rsidRDefault="00F61B5C" w:rsidP="009F598A">
      <w:pPr>
        <w:spacing w:line="276" w:lineRule="auto"/>
        <w:ind w:firstLine="0"/>
        <w:jc w:val="both"/>
      </w:pPr>
    </w:p>
    <w:p w14:paraId="1F544912" w14:textId="77777777" w:rsidR="00F61B5C" w:rsidRDefault="00F61B5C" w:rsidP="009F598A">
      <w:pPr>
        <w:spacing w:line="276" w:lineRule="auto"/>
        <w:ind w:firstLine="0"/>
        <w:jc w:val="both"/>
      </w:pPr>
    </w:p>
    <w:p w14:paraId="7F83EF0F" w14:textId="77777777" w:rsidR="00F61B5C" w:rsidRDefault="00F61B5C" w:rsidP="009F598A">
      <w:pPr>
        <w:spacing w:line="276" w:lineRule="auto"/>
        <w:ind w:firstLine="0"/>
        <w:jc w:val="both"/>
      </w:pPr>
    </w:p>
    <w:p w14:paraId="03770325" w14:textId="77777777" w:rsidR="00F61B5C" w:rsidRDefault="00F61B5C" w:rsidP="009F598A">
      <w:pPr>
        <w:spacing w:line="276" w:lineRule="auto"/>
        <w:ind w:firstLine="0"/>
        <w:jc w:val="both"/>
      </w:pPr>
    </w:p>
    <w:p w14:paraId="07C05D1D" w14:textId="77777777" w:rsidR="00F61B5C" w:rsidRDefault="00F61B5C" w:rsidP="009F598A">
      <w:pPr>
        <w:spacing w:line="276" w:lineRule="auto"/>
        <w:ind w:firstLine="0"/>
        <w:jc w:val="both"/>
      </w:pPr>
    </w:p>
    <w:p w14:paraId="79C0DDA0" w14:textId="77777777" w:rsidR="00F61B5C" w:rsidRDefault="00F61B5C" w:rsidP="009F598A">
      <w:pPr>
        <w:spacing w:line="276" w:lineRule="auto"/>
        <w:ind w:firstLine="0"/>
        <w:jc w:val="both"/>
      </w:pPr>
    </w:p>
    <w:p w14:paraId="770336E3" w14:textId="157FF157" w:rsidR="00F61B5C" w:rsidRDefault="00A846D5" w:rsidP="009F598A">
      <w:pPr>
        <w:spacing w:line="276" w:lineRule="auto"/>
        <w:ind w:firstLine="0"/>
        <w:jc w:val="bot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E16324" wp14:editId="3B4BDAFF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4941570" cy="287655"/>
                <wp:effectExtent l="0" t="0" r="1143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1570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125792D" w14:textId="4BEF2271" w:rsidR="00F93723" w:rsidRPr="00F61B5C" w:rsidRDefault="00F93723" w:rsidP="00F61B5C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7F7F7F" w:themeColor="text1" w:themeTint="80"/>
                                <w:lang w:eastAsia="en-US"/>
                              </w:rPr>
                            </w:pPr>
                            <w:r w:rsidRPr="00F61B5C">
                              <w:rPr>
                                <w:color w:val="7F7F7F" w:themeColor="text1" w:themeTint="80"/>
                              </w:rPr>
                              <w:t xml:space="preserve">Figure </w:t>
                            </w:r>
                            <w:r w:rsidRPr="00F61B5C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Pr="00F61B5C">
                              <w:rPr>
                                <w:color w:val="7F7F7F" w:themeColor="text1" w:themeTint="80"/>
                              </w:rPr>
                              <w:instrText xml:space="preserve"> SEQ Figure \* ARABIC </w:instrText>
                            </w:r>
                            <w:r w:rsidRPr="00F61B5C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DE40CC">
                              <w:rPr>
                                <w:noProof/>
                                <w:color w:val="7F7F7F" w:themeColor="text1" w:themeTint="80"/>
                              </w:rPr>
                              <w:t>6</w:t>
                            </w:r>
                            <w:r w:rsidRPr="00F61B5C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  <w:r>
                              <w:rPr>
                                <w:color w:val="7F7F7F" w:themeColor="text1" w:themeTint="80"/>
                              </w:rPr>
                              <w:t>: Resultant Precision-Recall Curve and Confusion Matrix of actual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1" type="#_x0000_t202" style="position:absolute;left:0;text-align:left;margin-left:0;margin-top:12.95pt;width:389.1pt;height:22.65pt;z-index:2517442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rryY8CAAAsBQAADgAAAGRycy9lMm9Eb2MueG1srFRNb9swDL0P2H8QdE9tB0nTGnUKN0WGAUVb&#10;oB16VmQ5MWB9TFJid8P++57kuF27HYZhF4kiKYp8j9TFZS9bchDWNVoVNDtJKRGK66pR24J+eVxP&#10;zihxnqmKtVqJgj4LRy+XHz9cdCYXU73TbSUsQRDl8s4UdOe9yZPE8Z2QzJ1oIxSMtbaSeRztNqks&#10;6xBdtsk0TU+TTtvKWM2Fc9BeD0a6jPHrWnB/V9dOeNIWFLn5uNq4bsKaLC9YvrXM7Bp+TIP9QxaS&#10;NQqPvoS6Zp6RvW1+CyUbbrXTtT/hWia6rhsuYg2oJkvfVfOwY0bEWgCOMy8wuf8Xlt8e7i1pKnC3&#10;oEQxCY4eRe/Jle4JVMCnMy6H24OBo++hh++od1CGsvvayrCjIAI7kH5+QTdE41DOzmfZfAETh216&#10;tjidz0OY5PW2sc5/ElqSIBTUgr0IKjvcOD+4ji7hMafbplo3bRsOwbBqLTkwMN3tGi+Owd94tSr4&#10;Kh1uDQEHjYitMrzCcmQMMXiG3CON31fzxbRczM8np+U8m8yy9GxSlul0cr0u0zKdrVfns6sfyFay&#10;bJZ3aCiDdgxIArB1y7ZH8oL579iTjL/p9SxLYpcNaSNwhG5MNQksDWwEyfebPrIaIQ6aja6eQaDV&#10;wwg4w9cNILthzt8zi54HMZhjf4elbnVXUH2UKNlp++1P+uCPYmClJJRcUPd1z6ygpP2s0KRh4EbB&#10;jsJmFNRerjTIyvBDGB5FXLC+HcXaavmE8S7DKzAxxfFWQf0orvwwyfgeuCjL6ISxMszfqAfDQ+ix&#10;NR77J2bNsbE8ULvV43Sx/F1/Db7hpjPl3qNZYvO9ogjkwwEjGTk4fh9h5n89R6/XT275EwAA//8D&#10;AFBLAwQUAAYACAAAACEAUmf/Y98AAAAGAQAADwAAAGRycy9kb3ducmV2LnhtbEyPzU7DMBCE70i8&#10;g7VIXBB1Gkp/QpyqquAAl4rQS29uso0D8TqynTa8PcsJbjua0cy3+Xq0nTijD60jBdNJAgKpcnVL&#10;jYL9x8v9EkSImmrdOUIF3xhgXVxf5Tqr3YXe8VzGRnAJhUwrMDH2mZShMmh1mLgeib2T81ZHlr6R&#10;tdcXLredTJNkLq1uiReM7nFrsPoqB6tgNzvszN1wen7bzB78637Yzj+bUqnbm3HzBCLiGP/C8IvP&#10;6FAw09ENVAfRKeBHooL0cQWC3cVimYI48jFNQRa5/I9f/AAAAP//AwBQSwECLQAUAAYACAAAACEA&#10;5JnDwPsAAADhAQAAEwAAAAAAAAAAAAAAAAAAAAAAW0NvbnRlbnRfVHlwZXNdLnhtbFBLAQItABQA&#10;BgAIAAAAIQAjsmrh1wAAAJQBAAALAAAAAAAAAAAAAAAAACwBAABfcmVscy8ucmVsc1BLAQItABQA&#10;BgAIAAAAIQAwSuvJjwIAACwFAAAOAAAAAAAAAAAAAAAAACwCAABkcnMvZTJvRG9jLnhtbFBLAQIt&#10;ABQABgAIAAAAIQBSZ/9j3wAAAAYBAAAPAAAAAAAAAAAAAAAAAOcEAABkcnMvZG93bnJldi54bWxQ&#10;SwUGAAAAAAQABADzAAAA8wUAAAAA&#10;" stroked="f">
                <v:textbox style="mso-fit-shape-to-text:t" inset="0,0,0,0">
                  <w:txbxContent>
                    <w:p w14:paraId="0125792D" w14:textId="4BEF2271" w:rsidR="00F93723" w:rsidRPr="00F61B5C" w:rsidRDefault="00F93723" w:rsidP="00F61B5C">
                      <w:pPr>
                        <w:pStyle w:val="Caption"/>
                        <w:jc w:val="center"/>
                        <w:rPr>
                          <w:noProof/>
                          <w:color w:val="7F7F7F" w:themeColor="text1" w:themeTint="80"/>
                          <w:lang w:eastAsia="en-US"/>
                        </w:rPr>
                      </w:pPr>
                      <w:r w:rsidRPr="00F61B5C">
                        <w:rPr>
                          <w:color w:val="7F7F7F" w:themeColor="text1" w:themeTint="80"/>
                        </w:rPr>
                        <w:t xml:space="preserve">Figure </w:t>
                      </w:r>
                      <w:r w:rsidRPr="00F61B5C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Pr="00F61B5C">
                        <w:rPr>
                          <w:color w:val="7F7F7F" w:themeColor="text1" w:themeTint="80"/>
                        </w:rPr>
                        <w:instrText xml:space="preserve"> SEQ Figure \* ARABIC </w:instrText>
                      </w:r>
                      <w:r w:rsidRPr="00F61B5C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DE40CC">
                        <w:rPr>
                          <w:noProof/>
                          <w:color w:val="7F7F7F" w:themeColor="text1" w:themeTint="80"/>
                        </w:rPr>
                        <w:t>6</w:t>
                      </w:r>
                      <w:r w:rsidRPr="00F61B5C">
                        <w:rPr>
                          <w:color w:val="7F7F7F" w:themeColor="text1" w:themeTint="80"/>
                        </w:rPr>
                        <w:fldChar w:fldCharType="end"/>
                      </w:r>
                      <w:r>
                        <w:rPr>
                          <w:color w:val="7F7F7F" w:themeColor="text1" w:themeTint="80"/>
                        </w:rPr>
                        <w:t>: Resultant Precision-Recall Curve and Confusion Matrix of actual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78ED5B" w14:textId="77777777" w:rsidR="004A6606" w:rsidRDefault="004A6606" w:rsidP="004A6606">
      <w:pPr>
        <w:spacing w:line="360" w:lineRule="auto"/>
        <w:ind w:firstLine="0"/>
        <w:jc w:val="both"/>
        <w:rPr>
          <w:b/>
          <w:sz w:val="32"/>
          <w:szCs w:val="32"/>
        </w:rPr>
      </w:pPr>
    </w:p>
    <w:p w14:paraId="14F98AED" w14:textId="77777777" w:rsidR="00D40AF2" w:rsidRDefault="00D40AF2" w:rsidP="004A6606">
      <w:pPr>
        <w:spacing w:line="360" w:lineRule="auto"/>
        <w:ind w:firstLine="0"/>
        <w:jc w:val="both"/>
        <w:rPr>
          <w:b/>
          <w:sz w:val="32"/>
          <w:szCs w:val="32"/>
        </w:rPr>
      </w:pPr>
    </w:p>
    <w:p w14:paraId="44535707" w14:textId="77777777" w:rsidR="00D40AF2" w:rsidRDefault="00D40AF2" w:rsidP="004A6606">
      <w:pPr>
        <w:spacing w:line="360" w:lineRule="auto"/>
        <w:ind w:firstLine="0"/>
        <w:jc w:val="both"/>
        <w:rPr>
          <w:b/>
          <w:sz w:val="32"/>
          <w:szCs w:val="32"/>
        </w:rPr>
      </w:pPr>
    </w:p>
    <w:p w14:paraId="4C3E7279" w14:textId="77777777" w:rsidR="00D40AF2" w:rsidRDefault="00D40AF2" w:rsidP="004A6606">
      <w:pPr>
        <w:spacing w:line="360" w:lineRule="auto"/>
        <w:ind w:firstLine="0"/>
        <w:jc w:val="both"/>
        <w:rPr>
          <w:b/>
          <w:sz w:val="32"/>
          <w:szCs w:val="32"/>
        </w:rPr>
      </w:pPr>
    </w:p>
    <w:p w14:paraId="12BA5803" w14:textId="77777777" w:rsidR="00D40AF2" w:rsidRDefault="00D40AF2" w:rsidP="004A6606">
      <w:pPr>
        <w:spacing w:line="360" w:lineRule="auto"/>
        <w:ind w:firstLine="0"/>
        <w:jc w:val="both"/>
        <w:rPr>
          <w:b/>
          <w:sz w:val="32"/>
          <w:szCs w:val="32"/>
        </w:rPr>
      </w:pPr>
    </w:p>
    <w:p w14:paraId="11CF2C95" w14:textId="77777777" w:rsidR="00D40AF2" w:rsidRDefault="00D40AF2" w:rsidP="004A6606">
      <w:pPr>
        <w:spacing w:line="360" w:lineRule="auto"/>
        <w:ind w:firstLine="0"/>
        <w:jc w:val="both"/>
        <w:rPr>
          <w:b/>
          <w:sz w:val="32"/>
          <w:szCs w:val="32"/>
        </w:rPr>
      </w:pPr>
    </w:p>
    <w:p w14:paraId="53EDFA2A" w14:textId="77777777" w:rsidR="00D40AF2" w:rsidRDefault="00D40AF2" w:rsidP="004A6606">
      <w:pPr>
        <w:spacing w:line="360" w:lineRule="auto"/>
        <w:ind w:firstLine="0"/>
        <w:jc w:val="both"/>
        <w:rPr>
          <w:b/>
          <w:sz w:val="32"/>
          <w:szCs w:val="32"/>
        </w:rPr>
      </w:pPr>
    </w:p>
    <w:p w14:paraId="6BA2F346" w14:textId="77777777" w:rsidR="00D40AF2" w:rsidRPr="004A6606" w:rsidRDefault="00D40AF2" w:rsidP="004A6606">
      <w:pPr>
        <w:spacing w:line="360" w:lineRule="auto"/>
        <w:ind w:firstLine="0"/>
        <w:jc w:val="both"/>
        <w:rPr>
          <w:b/>
          <w:sz w:val="32"/>
          <w:szCs w:val="32"/>
        </w:rPr>
      </w:pPr>
    </w:p>
    <w:p w14:paraId="05C4B1F1" w14:textId="5D769D71" w:rsidR="006620E2" w:rsidRPr="00CF5954" w:rsidRDefault="00EF525C" w:rsidP="006620E2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5-Fold Cross Validation and the AUPRC</w:t>
      </w:r>
    </w:p>
    <w:p w14:paraId="572C4393" w14:textId="77777777" w:rsidR="00F47FE4" w:rsidRDefault="006620E2" w:rsidP="006620E2">
      <w:pPr>
        <w:spacing w:line="276" w:lineRule="auto"/>
        <w:ind w:firstLine="0"/>
        <w:jc w:val="both"/>
      </w:pPr>
      <w:r>
        <w:t xml:space="preserve">As </w:t>
      </w:r>
      <w:r w:rsidR="004D1350">
        <w:t>described above, I used Logistic Regression to measure the accuracy of the under-sampled data.</w:t>
      </w:r>
      <w:r w:rsidR="00B36937">
        <w:t xml:space="preserve"> </w:t>
      </w:r>
    </w:p>
    <w:p w14:paraId="5C3AE954" w14:textId="77777777" w:rsidR="00F47FE4" w:rsidRDefault="00F47FE4" w:rsidP="006620E2">
      <w:pPr>
        <w:spacing w:line="276" w:lineRule="auto"/>
        <w:ind w:firstLine="0"/>
        <w:jc w:val="both"/>
      </w:pPr>
    </w:p>
    <w:p w14:paraId="5CF5F121" w14:textId="34E05020" w:rsidR="00F47FE4" w:rsidRDefault="00F47FE4" w:rsidP="00F47FE4">
      <w:pPr>
        <w:spacing w:line="276" w:lineRule="auto"/>
        <w:ind w:firstLine="0"/>
        <w:jc w:val="both"/>
      </w:pPr>
      <w:r>
        <w:rPr>
          <w:b/>
        </w:rPr>
        <w:t xml:space="preserve">K-Fold Cross Validation (k = 5): </w:t>
      </w:r>
      <w:r>
        <w:t xml:space="preserve">In this project assignment, I used 5-Fold Cross Validation which basically means that k is </w:t>
      </w:r>
      <w:r>
        <w:rPr>
          <w:b/>
        </w:rPr>
        <w:t>5</w:t>
      </w:r>
      <w:r>
        <w:t xml:space="preserve"> in KFold Cross Validation. Classification operation occurs inside the loop</w:t>
      </w:r>
      <w:r w:rsidR="00920B97">
        <w:t xml:space="preserve"> which</w:t>
      </w:r>
      <w:r>
        <w:t xml:space="preserve"> is repeated </w:t>
      </w:r>
      <w:r>
        <w:rPr>
          <w:b/>
        </w:rPr>
        <w:t xml:space="preserve">5 </w:t>
      </w:r>
      <w:r>
        <w:t>times and scores are stored at each iteration. In conclusion, the average score accumulated is printed to console.</w:t>
      </w:r>
    </w:p>
    <w:p w14:paraId="3A369D3C" w14:textId="77777777" w:rsidR="00F47FE4" w:rsidRDefault="00F47FE4" w:rsidP="006620E2">
      <w:pPr>
        <w:spacing w:line="276" w:lineRule="auto"/>
        <w:ind w:firstLine="0"/>
        <w:jc w:val="both"/>
      </w:pPr>
    </w:p>
    <w:p w14:paraId="65EB200C" w14:textId="70E32169" w:rsidR="006620E2" w:rsidRPr="00A85C5B" w:rsidRDefault="00B36937" w:rsidP="006620E2">
      <w:pPr>
        <w:spacing w:line="276" w:lineRule="auto"/>
        <w:ind w:firstLine="0"/>
        <w:jc w:val="both"/>
      </w:pPr>
      <w:r>
        <w:t xml:space="preserve">I used under-sampled data to both train and test. </w:t>
      </w:r>
      <w:r w:rsidR="00355B48">
        <w:t xml:space="preserve">In this part, </w:t>
      </w:r>
      <w:r w:rsidR="00355B48" w:rsidRPr="00F82BEC">
        <w:rPr>
          <w:b/>
        </w:rPr>
        <w:t>decision_function</w:t>
      </w:r>
      <w:r w:rsidR="00355B48">
        <w:t xml:space="preserve"> replaces </w:t>
      </w:r>
      <w:r w:rsidR="00355B48" w:rsidRPr="00F82BEC">
        <w:rPr>
          <w:b/>
        </w:rPr>
        <w:t>predict</w:t>
      </w:r>
      <w:r w:rsidR="00355B48">
        <w:t xml:space="preserve"> because it</w:t>
      </w:r>
      <w:r w:rsidR="00EE41DB">
        <w:t xml:space="preserve"> returned a</w:t>
      </w:r>
      <w:r w:rsidR="00355B48">
        <w:t xml:space="preserve"> higher accuracy.</w:t>
      </w:r>
      <w:r w:rsidR="00F47FE4">
        <w:t xml:space="preserve"> </w:t>
      </w:r>
      <w:r w:rsidR="001613F4">
        <w:t xml:space="preserve">For measuring the area under the prediction-recall curve (AUPRC), I used 2 functions from </w:t>
      </w:r>
      <w:r w:rsidR="001613F4" w:rsidRPr="00A85C5B">
        <w:rPr>
          <w:i/>
        </w:rPr>
        <w:t>sklearn’s metrics</w:t>
      </w:r>
      <w:r w:rsidR="001613F4">
        <w:t xml:space="preserve"> library.</w:t>
      </w:r>
      <w:r w:rsidR="0012182B">
        <w:t xml:space="preserve"> The first one is </w:t>
      </w:r>
      <w:r w:rsidR="0012182B" w:rsidRPr="0012182B">
        <w:rPr>
          <w:b/>
        </w:rPr>
        <w:t>roc_auc_score</w:t>
      </w:r>
      <w:r w:rsidR="0012182B">
        <w:rPr>
          <w:b/>
        </w:rPr>
        <w:t xml:space="preserve"> </w:t>
      </w:r>
      <w:r w:rsidR="0012182B">
        <w:t xml:space="preserve">that measures the area using the </w:t>
      </w:r>
      <w:r w:rsidR="0012182B" w:rsidRPr="00D9064D">
        <w:rPr>
          <w:b/>
        </w:rPr>
        <w:t>trapezoidal rule</w:t>
      </w:r>
      <w:r w:rsidR="0012182B">
        <w:t>.</w:t>
      </w:r>
      <w:r w:rsidR="00A85C5B">
        <w:t xml:space="preserve"> The second one is </w:t>
      </w:r>
      <w:r w:rsidR="00A85C5B">
        <w:rPr>
          <w:b/>
        </w:rPr>
        <w:t xml:space="preserve">average_precision_score </w:t>
      </w:r>
      <w:r w:rsidR="00A85C5B">
        <w:t xml:space="preserve">measures the area without using the </w:t>
      </w:r>
      <w:r w:rsidR="00A85C5B" w:rsidRPr="00D9064D">
        <w:rPr>
          <w:b/>
        </w:rPr>
        <w:t>trapezoidal rule</w:t>
      </w:r>
      <w:r w:rsidR="00DF6E63">
        <w:t xml:space="preserve">. It basically summarizes a curve as the weighted mean of precisions achieved at each threshold and the increase in recall from the previous threshold that is used as weight. </w:t>
      </w:r>
    </w:p>
    <w:p w14:paraId="5CEC0619" w14:textId="77777777" w:rsidR="00D9064D" w:rsidRDefault="00D9064D" w:rsidP="006620E2">
      <w:pPr>
        <w:spacing w:line="276" w:lineRule="auto"/>
        <w:ind w:firstLine="0"/>
        <w:jc w:val="both"/>
      </w:pPr>
    </w:p>
    <w:p w14:paraId="65B2E650" w14:textId="4A424D59" w:rsidR="00D9064D" w:rsidRDefault="00D9064D" w:rsidP="006620E2">
      <w:pPr>
        <w:spacing w:line="276" w:lineRule="auto"/>
        <w:ind w:firstLine="0"/>
        <w:jc w:val="both"/>
      </w:pPr>
      <w:r>
        <w:rPr>
          <w:b/>
        </w:rPr>
        <w:t xml:space="preserve">Trapezoidal Rule: </w:t>
      </w:r>
      <w:r w:rsidR="00882913">
        <w:t>Trapezoidal Rule is a technique for approximating the define integral.</w:t>
      </w:r>
      <w:r w:rsidR="001A0A7D">
        <w:t xml:space="preserve"> It is useful in this case because the area is no different than the integral.</w:t>
      </w:r>
      <w:r w:rsidR="0037415B">
        <w:t xml:space="preserve"> I will not go into the details and formulas but trapezoidal rule </w:t>
      </w:r>
      <w:r w:rsidR="008C0160">
        <w:t>is basically a rule for measuring the area with the approximation of the definite integral.</w:t>
      </w:r>
      <w:r w:rsidR="00D16D4F">
        <w:t xml:space="preserve"> Furthermore, this rule uses linear interpolation and can be too optimistic in some cases.</w:t>
      </w:r>
    </w:p>
    <w:p w14:paraId="67BD9F60" w14:textId="77777777" w:rsidR="00A85C5B" w:rsidRDefault="00A85C5B" w:rsidP="006620E2">
      <w:pPr>
        <w:spacing w:line="276" w:lineRule="auto"/>
        <w:ind w:firstLine="0"/>
        <w:jc w:val="both"/>
      </w:pPr>
    </w:p>
    <w:p w14:paraId="116C4E9A" w14:textId="2036164C" w:rsidR="00280D05" w:rsidRDefault="00266F9F" w:rsidP="00A57725">
      <w:pPr>
        <w:spacing w:line="276" w:lineRule="auto"/>
        <w:ind w:firstLine="0"/>
        <w:jc w:val="both"/>
      </w:pPr>
      <w:r>
        <w:t>Using the methods described above, I generated some results that I didn’t think they would be good results.</w:t>
      </w:r>
      <w:r w:rsidR="003B6447">
        <w:t xml:space="preserve"> However, they were actually good.</w:t>
      </w:r>
      <w:r w:rsidR="001C4E3D">
        <w:t xml:space="preserve"> In addition, I think choosing </w:t>
      </w:r>
      <w:r w:rsidR="001C4E3D" w:rsidRPr="00F82BEC">
        <w:rPr>
          <w:b/>
        </w:rPr>
        <w:t>decision_function</w:t>
      </w:r>
      <w:r w:rsidR="001E2C74">
        <w:t xml:space="preserve"> </w:t>
      </w:r>
      <w:r w:rsidR="001C4E3D">
        <w:t xml:space="preserve">over </w:t>
      </w:r>
      <w:r w:rsidR="001C4E3D" w:rsidRPr="00F82BEC">
        <w:rPr>
          <w:b/>
        </w:rPr>
        <w:t>predict</w:t>
      </w:r>
      <w:r w:rsidR="001C4E3D">
        <w:rPr>
          <w:b/>
        </w:rPr>
        <w:t xml:space="preserve"> </w:t>
      </w:r>
      <w:r w:rsidR="001C4E3D">
        <w:t>was a good idea.</w:t>
      </w:r>
      <w:r w:rsidR="003F3AA1">
        <w:t xml:space="preserve"> The final results can be seen in </w:t>
      </w:r>
      <w:r w:rsidR="003F3AA1">
        <w:rPr>
          <w:i/>
        </w:rPr>
        <w:t>Figure 7</w:t>
      </w:r>
      <w:r w:rsidR="003F3AA1">
        <w:t xml:space="preserve"> </w:t>
      </w:r>
      <w:r w:rsidR="00AE215D">
        <w:t>on the next page</w:t>
      </w:r>
      <w:r w:rsidR="003F3AA1">
        <w:t>.</w:t>
      </w:r>
    </w:p>
    <w:p w14:paraId="41BD6C2D" w14:textId="1DD7F7CE" w:rsidR="00280D05" w:rsidRPr="00280D05" w:rsidRDefault="00C2289F" w:rsidP="00280D05">
      <w:pPr>
        <w:keepNext/>
        <w:spacing w:line="276" w:lineRule="auto"/>
        <w:ind w:firstLine="0"/>
        <w:jc w:val="both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EDDDE1" wp14:editId="130586D9">
                <wp:simplePos x="0" y="0"/>
                <wp:positionH relativeFrom="margin">
                  <wp:align>center</wp:align>
                </wp:positionH>
                <wp:positionV relativeFrom="paragraph">
                  <wp:posOffset>2466340</wp:posOffset>
                </wp:positionV>
                <wp:extent cx="5943600" cy="28765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7BA105F" w14:textId="5D9136C0" w:rsidR="00F93723" w:rsidRPr="00C2289F" w:rsidRDefault="00F93723" w:rsidP="00C2289F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7F7F7F" w:themeColor="text1" w:themeTint="80"/>
                                <w:sz w:val="32"/>
                                <w:szCs w:val="32"/>
                                <w:lang w:eastAsia="en-US"/>
                              </w:rPr>
                            </w:pPr>
                            <w:r w:rsidRPr="00C2289F">
                              <w:rPr>
                                <w:color w:val="7F7F7F" w:themeColor="text1" w:themeTint="80"/>
                              </w:rPr>
                              <w:t xml:space="preserve">Figure </w:t>
                            </w:r>
                            <w:r w:rsidRPr="00C2289F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Pr="00C2289F">
                              <w:rPr>
                                <w:color w:val="7F7F7F" w:themeColor="text1" w:themeTint="80"/>
                              </w:rPr>
                              <w:instrText xml:space="preserve"> SEQ Figure \* ARABIC </w:instrText>
                            </w:r>
                            <w:r w:rsidRPr="00C2289F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DE40CC">
                              <w:rPr>
                                <w:noProof/>
                                <w:color w:val="7F7F7F" w:themeColor="text1" w:themeTint="80"/>
                              </w:rPr>
                              <w:t>7</w:t>
                            </w:r>
                            <w:r w:rsidRPr="00C2289F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  <w:r w:rsidRPr="00C2289F">
                              <w:rPr>
                                <w:color w:val="7F7F7F" w:themeColor="text1" w:themeTint="80"/>
                              </w:rPr>
                              <w:t xml:space="preserve">: Final Results </w:t>
                            </w:r>
                            <w:r w:rsidR="007F40E8">
                              <w:rPr>
                                <w:color w:val="7F7F7F" w:themeColor="text1" w:themeTint="80"/>
                              </w:rPr>
                              <w:t xml:space="preserve">of 5-Fold Cross Validation and </w:t>
                            </w:r>
                            <w:r w:rsidRPr="00C2289F">
                              <w:rPr>
                                <w:color w:val="7F7F7F" w:themeColor="text1" w:themeTint="80"/>
                              </w:rPr>
                              <w:t>AUPRC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left:0;text-align:left;margin-left:0;margin-top:194.2pt;width:468pt;height:22.65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bgpZECAAAsBQAADgAAAGRycy9lMm9Eb2MueG1srFRNb9swDL0P2H8QdE9tZ0naGHUKN0WGAUVb&#10;oB16ZmQ5NqCvSUrsbth/LyXH7drtMAy7SBRJUeR7pM4veinIgVvXalXQ7CSlhCumq1btCvr1YTM5&#10;o8R5UBUIrXhBn7ijF6uPH847k/OpbrSouCUYRLm8MwVtvDd5kjjWcAnuRBuu0FhrK8Hj0e6SykKH&#10;0aVIpmm6SDptK2M1486h9mow0lWMX9ec+du6dtwTUVDMzcfVxnUb1mR1DvnOgmladkwD/iELCa3C&#10;R19CXYEHsrftb6Fky6x2uvYnTMtE13XLeKwBq8nSd9XcN2B4rAXBceYFJvf/wrKbw50lbYXcLSlR&#10;IJGjB957cql7girEpzMuR7d7g46+Rz36jnqHylB2X1sZdiyIoB2RfnpBN0RjqJwvZ58WKZoY2qZn&#10;p4v5PIRJXm8b6/xnriUJQkEtshdBhcO184Pr6BIec1q01aYVIhyCYS0sOQAy3TWt58fgb7yECr5K&#10;h1tDwEHDY6sMr0COGaMYPEPukcYf6/nptDydLyeLcp5NZll6NinLdDq52pRpmc426+Xs8idmKyGb&#10;5R02lMF2DEgiYBsBuyN5wfx37Elgb3o9y5LYZUPaGDhCN6aaBJYGNoLk+20fWV2MTG119YQEWj2M&#10;gDNs0yJk1+D8HVjseSQG59jf4lIL3RVUHyVKGm2//0kf/LEYtFISSi6o+7YHyykRXxQ2aRi4UbCj&#10;sB0FtZdrjWRl+EMYFkW8YL0Yxdpq+YjjXYZX0ASK4VsF9aO49sMk4/fAeFlGJxwrA/5a3RsWQo+t&#10;8dA/gjXHxvKI2o0epwvyd/01+IabzpR7j80Smy/gOqCIyIcDjmTk4Ph9hJn/9Ry9Xj+51TMAAAD/&#10;/wMAUEsDBBQABgAIAAAAIQAj0AJ64AAAAAgBAAAPAAAAZHJzL2Rvd25yZXYueG1sTI/BTsMwEETv&#10;SPyDtUhcUOuAoxBCNlVVwQEuFaGX3tzYjQOxHcVOG/6e5VSOs7OaeVOuZtuzkx5D5x3C/TIBpl3j&#10;VedahN3n6yIHFqJ0SvbeaYQfHWBVXV+VslD+7D70qY4toxAXColgYhwKzkNjtJVh6QftyDv60cpI&#10;cmy5GuWZwm3PH5Ik41Z2jhqMHPTG6Oa7nizCNt1vzd10fHlfp2J8202b7KutEW9v5vUzsKjneHmG&#10;P3xCh4qYDn5yKrAegYZEBJHnKTCyn0RGlwNCKsQj8Krk/wdUvwAAAP//AwBQSwECLQAUAAYACAAA&#10;ACEA5JnDwPsAAADhAQAAEwAAAAAAAAAAAAAAAAAAAAAAW0NvbnRlbnRfVHlwZXNdLnhtbFBLAQIt&#10;ABQABgAIAAAAIQAjsmrh1wAAAJQBAAALAAAAAAAAAAAAAAAAACwBAABfcmVscy8ucmVsc1BLAQIt&#10;ABQABgAIAAAAIQCJpuClkQIAACwFAAAOAAAAAAAAAAAAAAAAACwCAABkcnMvZTJvRG9jLnhtbFBL&#10;AQItABQABgAIAAAAIQAj0AJ64AAAAAgBAAAPAAAAAAAAAAAAAAAAAOkEAABkcnMvZG93bnJldi54&#10;bWxQSwUGAAAAAAQABADzAAAA9gUAAAAA&#10;" stroked="f">
                <v:textbox style="mso-fit-shape-to-text:t" inset="0,0,0,0">
                  <w:txbxContent>
                    <w:p w14:paraId="27BA105F" w14:textId="5D9136C0" w:rsidR="00F93723" w:rsidRPr="00C2289F" w:rsidRDefault="00F93723" w:rsidP="00C2289F">
                      <w:pPr>
                        <w:pStyle w:val="Caption"/>
                        <w:jc w:val="center"/>
                        <w:rPr>
                          <w:noProof/>
                          <w:color w:val="7F7F7F" w:themeColor="text1" w:themeTint="80"/>
                          <w:sz w:val="32"/>
                          <w:szCs w:val="32"/>
                          <w:lang w:eastAsia="en-US"/>
                        </w:rPr>
                      </w:pPr>
                      <w:r w:rsidRPr="00C2289F">
                        <w:rPr>
                          <w:color w:val="7F7F7F" w:themeColor="text1" w:themeTint="80"/>
                        </w:rPr>
                        <w:t xml:space="preserve">Figure </w:t>
                      </w:r>
                      <w:r w:rsidRPr="00C2289F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Pr="00C2289F">
                        <w:rPr>
                          <w:color w:val="7F7F7F" w:themeColor="text1" w:themeTint="80"/>
                        </w:rPr>
                        <w:instrText xml:space="preserve"> SEQ Figure \* ARABIC </w:instrText>
                      </w:r>
                      <w:r w:rsidRPr="00C2289F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DE40CC">
                        <w:rPr>
                          <w:noProof/>
                          <w:color w:val="7F7F7F" w:themeColor="text1" w:themeTint="80"/>
                        </w:rPr>
                        <w:t>7</w:t>
                      </w:r>
                      <w:r w:rsidRPr="00C2289F">
                        <w:rPr>
                          <w:color w:val="7F7F7F" w:themeColor="text1" w:themeTint="80"/>
                        </w:rPr>
                        <w:fldChar w:fldCharType="end"/>
                      </w:r>
                      <w:r w:rsidRPr="00C2289F">
                        <w:rPr>
                          <w:color w:val="7F7F7F" w:themeColor="text1" w:themeTint="80"/>
                        </w:rPr>
                        <w:t xml:space="preserve">: Final Results </w:t>
                      </w:r>
                      <w:r w:rsidR="007F40E8">
                        <w:rPr>
                          <w:color w:val="7F7F7F" w:themeColor="text1" w:themeTint="80"/>
                        </w:rPr>
                        <w:t xml:space="preserve">of 5-Fold Cross Validation and </w:t>
                      </w:r>
                      <w:r w:rsidRPr="00C2289F">
                        <w:rPr>
                          <w:color w:val="7F7F7F" w:themeColor="text1" w:themeTint="80"/>
                        </w:rPr>
                        <w:t>AUPRC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2"/>
          <w:szCs w:val="32"/>
          <w:lang w:eastAsia="en-US"/>
        </w:rPr>
        <w:drawing>
          <wp:anchor distT="0" distB="0" distL="114300" distR="114300" simplePos="0" relativeHeight="251745280" behindDoc="0" locked="0" layoutInCell="1" allowOverlap="1" wp14:anchorId="2444DAC6" wp14:editId="6C72C02B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943600" cy="2406015"/>
            <wp:effectExtent l="0" t="0" r="0" b="6985"/>
            <wp:wrapSquare wrapText="bothSides"/>
            <wp:docPr id="18" name="Picture 18" descr="Macintosh HD:Users:batuhan:Desktop:Screen Shot 2017-12-28 at 22.3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batuhan:Desktop:Screen Shot 2017-12-28 at 22.34.3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3BA7E" w14:textId="580A3BCE" w:rsidR="00A17697" w:rsidRDefault="00DB5A08" w:rsidP="00D44C45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Conclusion and Discussion</w:t>
      </w:r>
    </w:p>
    <w:p w14:paraId="44DA6FC5" w14:textId="2FF247CA" w:rsidR="00A53D57" w:rsidRPr="00191449" w:rsidRDefault="00977615" w:rsidP="00087E42">
      <w:pPr>
        <w:spacing w:line="276" w:lineRule="auto"/>
        <w:ind w:firstLine="0"/>
        <w:jc w:val="both"/>
      </w:pPr>
      <w:r>
        <w:t xml:space="preserve">In conclusion, </w:t>
      </w:r>
      <w:r w:rsidR="001D7E04">
        <w:t xml:space="preserve">in this project, </w:t>
      </w:r>
      <w:r w:rsidR="00156743">
        <w:t xml:space="preserve">I have learned to apply </w:t>
      </w:r>
      <w:r w:rsidR="0041457C">
        <w:t>numerous</w:t>
      </w:r>
      <w:r w:rsidR="00156743">
        <w:t xml:space="preserve"> numbers of solutions to solve the problem in various</w:t>
      </w:r>
      <w:r w:rsidR="0041457C">
        <w:t xml:space="preserve"> numbers of ways. </w:t>
      </w:r>
      <w:r w:rsidR="00CF5D4D">
        <w:t>Dealing with unbalanced data was different.</w:t>
      </w:r>
      <w:r w:rsidR="008B163C">
        <w:t xml:space="preserve"> </w:t>
      </w:r>
      <w:r w:rsidR="00860717">
        <w:t>Before this project</w:t>
      </w:r>
      <w:r w:rsidR="008B163C">
        <w:t xml:space="preserve">, </w:t>
      </w:r>
      <w:r w:rsidR="00860717">
        <w:t>plotting precision-recall curves and computing confusion matrices was only theoretical. Now I know that they could be used the do classifications.</w:t>
      </w:r>
      <w:r w:rsidR="0060277F">
        <w:t xml:space="preserve"> </w:t>
      </w:r>
      <w:r w:rsidR="002B6C4D">
        <w:t xml:space="preserve">About the results, </w:t>
      </w:r>
      <w:r w:rsidR="00F92C7A">
        <w:t xml:space="preserve">most of them was surprised me while most of them was exactly as I expected. </w:t>
      </w:r>
      <w:r w:rsidR="00010D26">
        <w:t xml:space="preserve">For example, in </w:t>
      </w:r>
      <w:r w:rsidR="00010D26">
        <w:rPr>
          <w:i/>
        </w:rPr>
        <w:t>Section 7.2</w:t>
      </w:r>
      <w:r w:rsidR="00010D26">
        <w:t xml:space="preserve">, I expected the recall accuracy to be less than the one in </w:t>
      </w:r>
      <w:r w:rsidR="00010D26">
        <w:rPr>
          <w:i/>
        </w:rPr>
        <w:t xml:space="preserve">Section 7.1 </w:t>
      </w:r>
      <w:r w:rsidR="00010D26">
        <w:t xml:space="preserve">because I only trained my classifier with less than 1000 data and I thought that testing it with more than 200,000 data would give a lower accuracy. </w:t>
      </w:r>
      <w:r w:rsidR="00F93723">
        <w:t>Another result that was the i</w:t>
      </w:r>
      <w:r w:rsidR="00191449">
        <w:t xml:space="preserve">nverse of my expectations was in </w:t>
      </w:r>
      <w:r w:rsidR="00191449">
        <w:rPr>
          <w:i/>
        </w:rPr>
        <w:t xml:space="preserve">Section 8 </w:t>
      </w:r>
      <w:r w:rsidR="00191449">
        <w:t>where I used KFold</w:t>
      </w:r>
      <w:r w:rsidR="00D3608D">
        <w:t xml:space="preserve"> and 2 methods to compute AUPRC.</w:t>
      </w:r>
      <w:r w:rsidR="00F93723">
        <w:t xml:space="preserve"> I expected the accuracy of</w:t>
      </w:r>
      <w:r w:rsidR="008F5EDA">
        <w:t xml:space="preserve"> the first method was higher than the accuracy of the second one because the second one was using the trapezoidal </w:t>
      </w:r>
      <w:r w:rsidR="005562ED">
        <w:t>rule while the first one was no</w:t>
      </w:r>
      <w:r w:rsidR="008F5EDA">
        <w:t xml:space="preserve">t. Moreover, </w:t>
      </w:r>
      <w:r w:rsidR="006E2C5B">
        <w:t>using trapezoidal rule should have been more optimistic as it is described above.</w:t>
      </w:r>
      <w:r w:rsidR="005562ED">
        <w:t xml:space="preserve"> I suppose this is one of the cases where trapezoidal rule was not too optimistic.</w:t>
      </w:r>
      <w:r w:rsidR="000230C0">
        <w:t xml:space="preserve"> Regarding of the </w:t>
      </w:r>
      <w:r w:rsidR="00957EB0">
        <w:t>importance of the data science, I am very happy to tried and solved this problem.</w:t>
      </w:r>
      <w:r w:rsidR="00A53D57">
        <w:t xml:space="preserve"> In the future, I will also try to solve this problem by using “Anomaly Detection” which I am curre</w:t>
      </w:r>
      <w:r w:rsidR="00833E4A">
        <w:t>ntly researching.</w:t>
      </w:r>
    </w:p>
    <w:p w14:paraId="6C66B4B6" w14:textId="7FAF7187" w:rsidR="00CB19A8" w:rsidRDefault="00CB19A8" w:rsidP="00CB19A8">
      <w:pPr>
        <w:spacing w:line="276" w:lineRule="auto"/>
        <w:ind w:firstLine="0"/>
        <w:jc w:val="both"/>
        <w:rPr>
          <w:b/>
          <w:sz w:val="32"/>
          <w:szCs w:val="32"/>
        </w:rPr>
      </w:pPr>
    </w:p>
    <w:p w14:paraId="72D269E1" w14:textId="77777777" w:rsidR="00E10DF7" w:rsidRDefault="00E10DF7" w:rsidP="00CB19A8">
      <w:pPr>
        <w:spacing w:line="276" w:lineRule="auto"/>
        <w:ind w:firstLine="0"/>
        <w:jc w:val="both"/>
        <w:rPr>
          <w:b/>
          <w:sz w:val="32"/>
          <w:szCs w:val="32"/>
        </w:rPr>
      </w:pPr>
    </w:p>
    <w:p w14:paraId="0D34CF3B" w14:textId="77777777" w:rsidR="00E10DF7" w:rsidRDefault="00E10DF7" w:rsidP="00CB19A8">
      <w:pPr>
        <w:spacing w:line="276" w:lineRule="auto"/>
        <w:ind w:firstLine="0"/>
        <w:jc w:val="both"/>
        <w:rPr>
          <w:b/>
          <w:sz w:val="32"/>
          <w:szCs w:val="32"/>
        </w:rPr>
      </w:pPr>
    </w:p>
    <w:p w14:paraId="3DFED2E4" w14:textId="77777777" w:rsidR="00E10DF7" w:rsidRDefault="00E10DF7" w:rsidP="00CB19A8">
      <w:pPr>
        <w:spacing w:line="276" w:lineRule="auto"/>
        <w:ind w:firstLine="0"/>
        <w:jc w:val="both"/>
        <w:rPr>
          <w:b/>
          <w:sz w:val="32"/>
          <w:szCs w:val="32"/>
        </w:rPr>
      </w:pPr>
    </w:p>
    <w:p w14:paraId="73ED411A" w14:textId="77777777" w:rsidR="00E10DF7" w:rsidRDefault="00E10DF7" w:rsidP="00CB19A8">
      <w:pPr>
        <w:spacing w:line="276" w:lineRule="auto"/>
        <w:ind w:firstLine="0"/>
        <w:jc w:val="both"/>
        <w:rPr>
          <w:b/>
          <w:sz w:val="32"/>
          <w:szCs w:val="32"/>
        </w:rPr>
      </w:pPr>
    </w:p>
    <w:p w14:paraId="6FE77F33" w14:textId="77777777" w:rsidR="00E10DF7" w:rsidRDefault="00E10DF7" w:rsidP="00CB19A8">
      <w:pPr>
        <w:spacing w:line="276" w:lineRule="auto"/>
        <w:ind w:firstLine="0"/>
        <w:jc w:val="both"/>
        <w:rPr>
          <w:b/>
          <w:sz w:val="32"/>
          <w:szCs w:val="32"/>
        </w:rPr>
      </w:pPr>
    </w:p>
    <w:p w14:paraId="1F07B201" w14:textId="77777777" w:rsidR="00E10DF7" w:rsidRPr="00203ED4" w:rsidRDefault="00E10DF7" w:rsidP="00CB19A8">
      <w:pPr>
        <w:spacing w:line="276" w:lineRule="auto"/>
        <w:ind w:firstLine="0"/>
        <w:jc w:val="both"/>
        <w:rPr>
          <w:b/>
          <w:sz w:val="32"/>
          <w:szCs w:val="32"/>
        </w:rPr>
      </w:pPr>
    </w:p>
    <w:p w14:paraId="26B0147D" w14:textId="6488587E" w:rsidR="00CB19A8" w:rsidRDefault="00CB19A8" w:rsidP="00A4003F">
      <w:pPr>
        <w:spacing w:line="360" w:lineRule="auto"/>
        <w:ind w:firstLine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References</w:t>
      </w:r>
    </w:p>
    <w:p w14:paraId="23982361" w14:textId="097366AA" w:rsidR="002B23B7" w:rsidRPr="00977615" w:rsidRDefault="0005528E" w:rsidP="00CA2F3F">
      <w:pPr>
        <w:pStyle w:val="ListParagraph"/>
        <w:numPr>
          <w:ilvl w:val="0"/>
          <w:numId w:val="28"/>
        </w:numPr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8" w:history="1">
        <w:r w:rsidR="00CB19A8" w:rsidRPr="002C18E5">
          <w:rPr>
            <w:rStyle w:val="Hyperlink"/>
            <w:rFonts w:ascii="Times New Roman" w:hAnsi="Times New Roman" w:cs="Times New Roman"/>
          </w:rPr>
          <w:t>http://scikit-learn.org</w:t>
        </w:r>
      </w:hyperlink>
    </w:p>
    <w:p w14:paraId="018034F6" w14:textId="0C3F7FE1" w:rsidR="00977615" w:rsidRDefault="0005528E" w:rsidP="00CA2F3F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hyperlink r:id="rId19" w:history="1">
        <w:r w:rsidR="00977615" w:rsidRPr="00977615">
          <w:rPr>
            <w:rStyle w:val="Hyperlink"/>
            <w:rFonts w:ascii="Times New Roman" w:hAnsi="Times New Roman" w:cs="Times New Roman"/>
          </w:rPr>
          <w:t>https://www.kaggle.com</w:t>
        </w:r>
      </w:hyperlink>
    </w:p>
    <w:p w14:paraId="28812DA8" w14:textId="77777777" w:rsidR="00E1684A" w:rsidRDefault="00E1684A" w:rsidP="00E1684A">
      <w:pPr>
        <w:jc w:val="both"/>
        <w:rPr>
          <w:rFonts w:ascii="Times New Roman" w:hAnsi="Times New Roman" w:cs="Times New Roman"/>
        </w:rPr>
      </w:pPr>
    </w:p>
    <w:p w14:paraId="1F1CBB37" w14:textId="77777777" w:rsidR="00E1684A" w:rsidRDefault="00E1684A" w:rsidP="00E1684A">
      <w:pPr>
        <w:jc w:val="both"/>
        <w:rPr>
          <w:rFonts w:ascii="Times New Roman" w:hAnsi="Times New Roman" w:cs="Times New Roman"/>
        </w:rPr>
      </w:pPr>
    </w:p>
    <w:p w14:paraId="2C46E8DA" w14:textId="77777777" w:rsidR="00E1684A" w:rsidRPr="00E1684A" w:rsidRDefault="00E1684A" w:rsidP="00E1684A">
      <w:pPr>
        <w:jc w:val="both"/>
        <w:rPr>
          <w:rFonts w:ascii="Times New Roman" w:hAnsi="Times New Roman" w:cs="Times New Roman"/>
        </w:rPr>
      </w:pPr>
    </w:p>
    <w:p w14:paraId="6A610EC9" w14:textId="77777777" w:rsidR="00E1684A" w:rsidRDefault="00E1684A" w:rsidP="00E1684A">
      <w:pPr>
        <w:jc w:val="both"/>
        <w:rPr>
          <w:rFonts w:ascii="Times New Roman" w:hAnsi="Times New Roman" w:cs="Times New Roman"/>
        </w:rPr>
      </w:pPr>
    </w:p>
    <w:p w14:paraId="63528E40" w14:textId="77777777" w:rsidR="00E1684A" w:rsidRDefault="00E1684A" w:rsidP="00E1684A">
      <w:pPr>
        <w:jc w:val="both"/>
        <w:rPr>
          <w:rFonts w:ascii="Times New Roman" w:hAnsi="Times New Roman" w:cs="Times New Roman"/>
        </w:rPr>
      </w:pPr>
    </w:p>
    <w:p w14:paraId="712828BB" w14:textId="77777777" w:rsidR="00E1684A" w:rsidRDefault="00E1684A" w:rsidP="00E1684A">
      <w:pPr>
        <w:jc w:val="both"/>
        <w:rPr>
          <w:rFonts w:ascii="Times New Roman" w:hAnsi="Times New Roman" w:cs="Times New Roman"/>
        </w:rPr>
      </w:pPr>
    </w:p>
    <w:p w14:paraId="2CAF74F6" w14:textId="77777777" w:rsidR="00E1684A" w:rsidRDefault="00E1684A" w:rsidP="00E1684A">
      <w:pPr>
        <w:jc w:val="both"/>
        <w:rPr>
          <w:rFonts w:ascii="Times New Roman" w:hAnsi="Times New Roman" w:cs="Times New Roman"/>
        </w:rPr>
      </w:pPr>
    </w:p>
    <w:p w14:paraId="5874E956" w14:textId="77777777" w:rsidR="00E1684A" w:rsidRDefault="00E1684A" w:rsidP="00E1684A">
      <w:pPr>
        <w:jc w:val="both"/>
        <w:rPr>
          <w:rFonts w:ascii="Times New Roman" w:hAnsi="Times New Roman" w:cs="Times New Roman"/>
        </w:rPr>
      </w:pPr>
    </w:p>
    <w:p w14:paraId="6226D1EA" w14:textId="77777777" w:rsidR="00E1684A" w:rsidRDefault="00E1684A" w:rsidP="00E1684A">
      <w:pPr>
        <w:jc w:val="both"/>
        <w:rPr>
          <w:rFonts w:ascii="Times New Roman" w:hAnsi="Times New Roman" w:cs="Times New Roman"/>
        </w:rPr>
      </w:pPr>
    </w:p>
    <w:p w14:paraId="064FE1F7" w14:textId="77777777" w:rsidR="00E1684A" w:rsidRDefault="00E1684A" w:rsidP="00E1684A">
      <w:pPr>
        <w:jc w:val="both"/>
        <w:rPr>
          <w:rFonts w:ascii="Times New Roman" w:hAnsi="Times New Roman" w:cs="Times New Roman"/>
        </w:rPr>
      </w:pPr>
    </w:p>
    <w:p w14:paraId="419C800C" w14:textId="77777777" w:rsidR="00E1684A" w:rsidRDefault="00E1684A" w:rsidP="00E1684A">
      <w:pPr>
        <w:jc w:val="both"/>
        <w:rPr>
          <w:rFonts w:ascii="Times New Roman" w:hAnsi="Times New Roman" w:cs="Times New Roman"/>
        </w:rPr>
      </w:pPr>
    </w:p>
    <w:p w14:paraId="25CD68AD" w14:textId="77777777" w:rsidR="00E1684A" w:rsidRDefault="00E1684A" w:rsidP="00E1684A">
      <w:pPr>
        <w:jc w:val="both"/>
        <w:rPr>
          <w:rFonts w:ascii="Times New Roman" w:hAnsi="Times New Roman" w:cs="Times New Roman"/>
        </w:rPr>
      </w:pPr>
    </w:p>
    <w:p w14:paraId="54356D45" w14:textId="77777777" w:rsidR="00E1684A" w:rsidRDefault="00E1684A" w:rsidP="00E1684A">
      <w:pPr>
        <w:jc w:val="both"/>
        <w:rPr>
          <w:rFonts w:ascii="Times New Roman" w:hAnsi="Times New Roman" w:cs="Times New Roman"/>
        </w:rPr>
      </w:pPr>
    </w:p>
    <w:p w14:paraId="2D3F7335" w14:textId="77777777" w:rsidR="00A4003F" w:rsidRDefault="00A4003F" w:rsidP="00E1684A">
      <w:pPr>
        <w:jc w:val="both"/>
        <w:rPr>
          <w:rFonts w:ascii="Times New Roman" w:hAnsi="Times New Roman" w:cs="Times New Roman"/>
        </w:rPr>
      </w:pPr>
    </w:p>
    <w:p w14:paraId="49F6C472" w14:textId="4EF1A0A9" w:rsidR="00061D72" w:rsidRPr="00E1684A" w:rsidRDefault="00061D72" w:rsidP="00E1684A">
      <w:pPr>
        <w:jc w:val="both"/>
        <w:rPr>
          <w:rFonts w:ascii="Times New Roman" w:hAnsi="Times New Roman" w:cs="Times New Roman"/>
        </w:rPr>
      </w:pPr>
    </w:p>
    <w:sectPr w:rsidR="00061D72" w:rsidRPr="00E1684A" w:rsidSect="000613D1"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79832F" w14:textId="77777777" w:rsidR="00F93723" w:rsidRDefault="00F93723">
      <w:pPr>
        <w:spacing w:line="240" w:lineRule="auto"/>
      </w:pPr>
      <w:r>
        <w:separator/>
      </w:r>
    </w:p>
  </w:endnote>
  <w:endnote w:type="continuationSeparator" w:id="0">
    <w:p w14:paraId="77F01FB3" w14:textId="77777777" w:rsidR="00F93723" w:rsidRDefault="00F937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61F58" w14:textId="77777777" w:rsidR="00F93723" w:rsidRDefault="00F93723">
      <w:pPr>
        <w:spacing w:line="240" w:lineRule="auto"/>
      </w:pPr>
      <w:r>
        <w:separator/>
      </w:r>
    </w:p>
  </w:footnote>
  <w:footnote w:type="continuationSeparator" w:id="0">
    <w:p w14:paraId="730FD342" w14:textId="77777777" w:rsidR="00F93723" w:rsidRDefault="00F93723">
      <w:pPr>
        <w:spacing w:line="240" w:lineRule="auto"/>
      </w:pPr>
      <w:r>
        <w:continuationSeparator/>
      </w:r>
    </w:p>
  </w:footnote>
  <w:footnote w:id="1">
    <w:p w14:paraId="42159D0F" w14:textId="77777777" w:rsidR="00FF37EB" w:rsidRDefault="00FF37EB" w:rsidP="00FF37EB">
      <w:pPr>
        <w:pStyle w:val="FootnoteText"/>
      </w:pPr>
      <w:bookmarkStart w:id="0" w:name="_GoBack"/>
      <w:bookmarkEnd w:id="0"/>
      <w:r w:rsidRPr="0094225B">
        <w:rPr>
          <w:rStyle w:val="FootnoteReference"/>
        </w:rPr>
        <w:footnoteRef/>
      </w:r>
      <w:r>
        <w:t xml:space="preserve"> </w:t>
      </w:r>
      <w:hyperlink r:id="rId1" w:history="1">
        <w:r w:rsidRPr="00EB4CA6">
          <w:rPr>
            <w:rStyle w:val="Hyperlink"/>
          </w:rPr>
          <w:t>https://www.kaggle.com/dalpozz/creditcardfraud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2D8C9" w14:textId="77777777" w:rsidR="00F93723" w:rsidRDefault="00F93723">
    <w:pPr>
      <w:pStyle w:val="Header"/>
    </w:pPr>
  </w:p>
  <w:p w14:paraId="11035750" w14:textId="77777777" w:rsidR="00F93723" w:rsidRDefault="00F9372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5359E9"/>
    <w:multiLevelType w:val="hybridMultilevel"/>
    <w:tmpl w:val="67442198"/>
    <w:lvl w:ilvl="0" w:tplc="100889F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D89ED6D2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D9B7463"/>
    <w:multiLevelType w:val="hybridMultilevel"/>
    <w:tmpl w:val="8C52D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6729BA"/>
    <w:multiLevelType w:val="hybridMultilevel"/>
    <w:tmpl w:val="20721944"/>
    <w:lvl w:ilvl="0" w:tplc="100889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D51D5D"/>
    <w:multiLevelType w:val="hybridMultilevel"/>
    <w:tmpl w:val="5002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2DD33A1E"/>
    <w:multiLevelType w:val="hybridMultilevel"/>
    <w:tmpl w:val="C114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7303A0"/>
    <w:multiLevelType w:val="hybridMultilevel"/>
    <w:tmpl w:val="D6A2B3B0"/>
    <w:lvl w:ilvl="0" w:tplc="D89ED6D2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CE2AD34A">
      <w:start w:val="1"/>
      <w:numFmt w:val="decimal"/>
      <w:lvlText w:val="7.%2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A32605C"/>
    <w:multiLevelType w:val="multilevel"/>
    <w:tmpl w:val="77F2EB98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265693B"/>
    <w:multiLevelType w:val="multilevel"/>
    <w:tmpl w:val="93EA1362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7153DC1"/>
    <w:multiLevelType w:val="multilevel"/>
    <w:tmpl w:val="2072194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3E2B3A"/>
    <w:multiLevelType w:val="multilevel"/>
    <w:tmpl w:val="67442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EC93011"/>
    <w:multiLevelType w:val="hybridMultilevel"/>
    <w:tmpl w:val="85D4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5B1B5787"/>
    <w:multiLevelType w:val="multilevel"/>
    <w:tmpl w:val="4572ABF8"/>
    <w:numStyleLink w:val="MLAOutline"/>
  </w:abstractNum>
  <w:abstractNum w:abstractNumId="27">
    <w:nsid w:val="5C56110E"/>
    <w:multiLevelType w:val="hybridMultilevel"/>
    <w:tmpl w:val="E97CC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5D5007FB"/>
    <w:multiLevelType w:val="hybridMultilevel"/>
    <w:tmpl w:val="E5BC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687055"/>
    <w:multiLevelType w:val="hybridMultilevel"/>
    <w:tmpl w:val="64E4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680464"/>
    <w:multiLevelType w:val="multilevel"/>
    <w:tmpl w:val="93EA1362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ED169FC"/>
    <w:multiLevelType w:val="hybridMultilevel"/>
    <w:tmpl w:val="5618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5"/>
  </w:num>
  <w:num w:numId="13">
    <w:abstractNumId w:val="26"/>
  </w:num>
  <w:num w:numId="14">
    <w:abstractNumId w:val="24"/>
  </w:num>
  <w:num w:numId="15">
    <w:abstractNumId w:val="11"/>
  </w:num>
  <w:num w:numId="16">
    <w:abstractNumId w:val="16"/>
  </w:num>
  <w:num w:numId="17">
    <w:abstractNumId w:val="28"/>
  </w:num>
  <w:num w:numId="18">
    <w:abstractNumId w:val="10"/>
  </w:num>
  <w:num w:numId="19">
    <w:abstractNumId w:val="13"/>
  </w:num>
  <w:num w:numId="20">
    <w:abstractNumId w:val="21"/>
  </w:num>
  <w:num w:numId="21">
    <w:abstractNumId w:val="12"/>
  </w:num>
  <w:num w:numId="22">
    <w:abstractNumId w:val="22"/>
  </w:num>
  <w:num w:numId="23">
    <w:abstractNumId w:val="32"/>
  </w:num>
  <w:num w:numId="24">
    <w:abstractNumId w:val="15"/>
  </w:num>
  <w:num w:numId="25">
    <w:abstractNumId w:val="30"/>
  </w:num>
  <w:num w:numId="26">
    <w:abstractNumId w:val="23"/>
  </w:num>
  <w:num w:numId="27">
    <w:abstractNumId w:val="17"/>
  </w:num>
  <w:num w:numId="28">
    <w:abstractNumId w:val="29"/>
  </w:num>
  <w:num w:numId="29">
    <w:abstractNumId w:val="18"/>
  </w:num>
  <w:num w:numId="30">
    <w:abstractNumId w:val="31"/>
  </w:num>
  <w:num w:numId="31">
    <w:abstractNumId w:val="20"/>
  </w:num>
  <w:num w:numId="32">
    <w:abstractNumId w:val="27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4BB"/>
    <w:rsid w:val="00000EAB"/>
    <w:rsid w:val="00004DA7"/>
    <w:rsid w:val="000062E6"/>
    <w:rsid w:val="00010D26"/>
    <w:rsid w:val="00012395"/>
    <w:rsid w:val="00012ECC"/>
    <w:rsid w:val="000131E3"/>
    <w:rsid w:val="000230C0"/>
    <w:rsid w:val="00023A18"/>
    <w:rsid w:val="0002445A"/>
    <w:rsid w:val="00025471"/>
    <w:rsid w:val="00027D33"/>
    <w:rsid w:val="000300AD"/>
    <w:rsid w:val="00030F46"/>
    <w:rsid w:val="0003167A"/>
    <w:rsid w:val="00031C18"/>
    <w:rsid w:val="00033776"/>
    <w:rsid w:val="00033E30"/>
    <w:rsid w:val="00035957"/>
    <w:rsid w:val="00035CC6"/>
    <w:rsid w:val="000368E0"/>
    <w:rsid w:val="000369B2"/>
    <w:rsid w:val="00040711"/>
    <w:rsid w:val="000451E9"/>
    <w:rsid w:val="00052187"/>
    <w:rsid w:val="000545C5"/>
    <w:rsid w:val="00054D5C"/>
    <w:rsid w:val="0005528E"/>
    <w:rsid w:val="000552AB"/>
    <w:rsid w:val="00057B9C"/>
    <w:rsid w:val="000613D1"/>
    <w:rsid w:val="00061D72"/>
    <w:rsid w:val="000640A1"/>
    <w:rsid w:val="00064B72"/>
    <w:rsid w:val="00065B09"/>
    <w:rsid w:val="00066558"/>
    <w:rsid w:val="000708C9"/>
    <w:rsid w:val="000715B0"/>
    <w:rsid w:val="000745CB"/>
    <w:rsid w:val="00074A6C"/>
    <w:rsid w:val="00075FF7"/>
    <w:rsid w:val="00076A66"/>
    <w:rsid w:val="00077306"/>
    <w:rsid w:val="00077E7D"/>
    <w:rsid w:val="00080490"/>
    <w:rsid w:val="00080C00"/>
    <w:rsid w:val="00080C97"/>
    <w:rsid w:val="000816AD"/>
    <w:rsid w:val="000823FF"/>
    <w:rsid w:val="00082A7A"/>
    <w:rsid w:val="00082EFB"/>
    <w:rsid w:val="000836EA"/>
    <w:rsid w:val="00084507"/>
    <w:rsid w:val="00087E42"/>
    <w:rsid w:val="00091F78"/>
    <w:rsid w:val="00094122"/>
    <w:rsid w:val="0009538F"/>
    <w:rsid w:val="00096B57"/>
    <w:rsid w:val="000A0C1C"/>
    <w:rsid w:val="000A18E2"/>
    <w:rsid w:val="000A1910"/>
    <w:rsid w:val="000B0A21"/>
    <w:rsid w:val="000B257E"/>
    <w:rsid w:val="000B2626"/>
    <w:rsid w:val="000B3452"/>
    <w:rsid w:val="000B5C70"/>
    <w:rsid w:val="000C1006"/>
    <w:rsid w:val="000C19ED"/>
    <w:rsid w:val="000C1E86"/>
    <w:rsid w:val="000C2BFD"/>
    <w:rsid w:val="000C4259"/>
    <w:rsid w:val="000C4361"/>
    <w:rsid w:val="000D0022"/>
    <w:rsid w:val="000D0B8B"/>
    <w:rsid w:val="000D0C42"/>
    <w:rsid w:val="000D3C6F"/>
    <w:rsid w:val="000D43A1"/>
    <w:rsid w:val="000D605C"/>
    <w:rsid w:val="000D7191"/>
    <w:rsid w:val="000E18B9"/>
    <w:rsid w:val="000E52AE"/>
    <w:rsid w:val="000E7AF7"/>
    <w:rsid w:val="000F3164"/>
    <w:rsid w:val="000F498C"/>
    <w:rsid w:val="000F4D0C"/>
    <w:rsid w:val="001017F1"/>
    <w:rsid w:val="00103F9D"/>
    <w:rsid w:val="00107F16"/>
    <w:rsid w:val="001110E1"/>
    <w:rsid w:val="001118EE"/>
    <w:rsid w:val="0011384C"/>
    <w:rsid w:val="00117256"/>
    <w:rsid w:val="0012182B"/>
    <w:rsid w:val="00121A1B"/>
    <w:rsid w:val="00133F01"/>
    <w:rsid w:val="00135929"/>
    <w:rsid w:val="00137DD5"/>
    <w:rsid w:val="00141A4E"/>
    <w:rsid w:val="00151775"/>
    <w:rsid w:val="00152AB7"/>
    <w:rsid w:val="00152B9B"/>
    <w:rsid w:val="0015314A"/>
    <w:rsid w:val="00154E9B"/>
    <w:rsid w:val="00156743"/>
    <w:rsid w:val="001613F4"/>
    <w:rsid w:val="00163F3B"/>
    <w:rsid w:val="00164F8A"/>
    <w:rsid w:val="001656A0"/>
    <w:rsid w:val="0016797A"/>
    <w:rsid w:val="001713BE"/>
    <w:rsid w:val="0017330E"/>
    <w:rsid w:val="00176FA6"/>
    <w:rsid w:val="00180E04"/>
    <w:rsid w:val="001813D8"/>
    <w:rsid w:val="00182817"/>
    <w:rsid w:val="001907D4"/>
    <w:rsid w:val="00191449"/>
    <w:rsid w:val="00191B90"/>
    <w:rsid w:val="00191C2F"/>
    <w:rsid w:val="0019307A"/>
    <w:rsid w:val="00193725"/>
    <w:rsid w:val="001942A9"/>
    <w:rsid w:val="00194A30"/>
    <w:rsid w:val="001A0A7D"/>
    <w:rsid w:val="001A0D1C"/>
    <w:rsid w:val="001A2B3A"/>
    <w:rsid w:val="001A38B4"/>
    <w:rsid w:val="001A3BA7"/>
    <w:rsid w:val="001A4873"/>
    <w:rsid w:val="001B0222"/>
    <w:rsid w:val="001B03E0"/>
    <w:rsid w:val="001B11A7"/>
    <w:rsid w:val="001B33BC"/>
    <w:rsid w:val="001C0252"/>
    <w:rsid w:val="001C0AFA"/>
    <w:rsid w:val="001C1E93"/>
    <w:rsid w:val="001C3712"/>
    <w:rsid w:val="001C41B7"/>
    <w:rsid w:val="001C4E3D"/>
    <w:rsid w:val="001C5314"/>
    <w:rsid w:val="001C7645"/>
    <w:rsid w:val="001D37BF"/>
    <w:rsid w:val="001D6619"/>
    <w:rsid w:val="001D7859"/>
    <w:rsid w:val="001D787E"/>
    <w:rsid w:val="001D7E04"/>
    <w:rsid w:val="001E2C74"/>
    <w:rsid w:val="001E5951"/>
    <w:rsid w:val="001F0276"/>
    <w:rsid w:val="001F03BD"/>
    <w:rsid w:val="001F191C"/>
    <w:rsid w:val="001F54AA"/>
    <w:rsid w:val="001F65C6"/>
    <w:rsid w:val="001F7E67"/>
    <w:rsid w:val="00203ED4"/>
    <w:rsid w:val="00205C26"/>
    <w:rsid w:val="002073CC"/>
    <w:rsid w:val="00212F6C"/>
    <w:rsid w:val="002140BA"/>
    <w:rsid w:val="002153F6"/>
    <w:rsid w:val="002162F0"/>
    <w:rsid w:val="00216D7C"/>
    <w:rsid w:val="00223154"/>
    <w:rsid w:val="00223B2C"/>
    <w:rsid w:val="00224C69"/>
    <w:rsid w:val="00225A16"/>
    <w:rsid w:val="0023283D"/>
    <w:rsid w:val="00232C5E"/>
    <w:rsid w:val="00232D29"/>
    <w:rsid w:val="00234978"/>
    <w:rsid w:val="00237026"/>
    <w:rsid w:val="0024336A"/>
    <w:rsid w:val="002433D1"/>
    <w:rsid w:val="002455EB"/>
    <w:rsid w:val="00246C78"/>
    <w:rsid w:val="00252CF9"/>
    <w:rsid w:val="0025444D"/>
    <w:rsid w:val="002638F7"/>
    <w:rsid w:val="002661FA"/>
    <w:rsid w:val="0026689C"/>
    <w:rsid w:val="00266F9F"/>
    <w:rsid w:val="00270708"/>
    <w:rsid w:val="0027334F"/>
    <w:rsid w:val="00275F7E"/>
    <w:rsid w:val="00280D05"/>
    <w:rsid w:val="00282E95"/>
    <w:rsid w:val="002902F2"/>
    <w:rsid w:val="0029280E"/>
    <w:rsid w:val="00295EF1"/>
    <w:rsid w:val="00297EB7"/>
    <w:rsid w:val="00297FED"/>
    <w:rsid w:val="002A2058"/>
    <w:rsid w:val="002A598B"/>
    <w:rsid w:val="002A71F5"/>
    <w:rsid w:val="002A752B"/>
    <w:rsid w:val="002A7F04"/>
    <w:rsid w:val="002B23B7"/>
    <w:rsid w:val="002B650C"/>
    <w:rsid w:val="002B6816"/>
    <w:rsid w:val="002B6A84"/>
    <w:rsid w:val="002B6C4D"/>
    <w:rsid w:val="002B7880"/>
    <w:rsid w:val="002C0DEC"/>
    <w:rsid w:val="002C18E5"/>
    <w:rsid w:val="002C1D2B"/>
    <w:rsid w:val="002C4238"/>
    <w:rsid w:val="002C4419"/>
    <w:rsid w:val="002C69C3"/>
    <w:rsid w:val="002C6E1B"/>
    <w:rsid w:val="002C7AA1"/>
    <w:rsid w:val="002D0CF8"/>
    <w:rsid w:val="002D2901"/>
    <w:rsid w:val="002D3BA5"/>
    <w:rsid w:val="002D4581"/>
    <w:rsid w:val="002D4D1B"/>
    <w:rsid w:val="002E01A7"/>
    <w:rsid w:val="002E07FB"/>
    <w:rsid w:val="002E0F20"/>
    <w:rsid w:val="002E1699"/>
    <w:rsid w:val="002E261B"/>
    <w:rsid w:val="002E5A16"/>
    <w:rsid w:val="002E7500"/>
    <w:rsid w:val="002F1076"/>
    <w:rsid w:val="002F151B"/>
    <w:rsid w:val="00300009"/>
    <w:rsid w:val="0030099C"/>
    <w:rsid w:val="00306CA3"/>
    <w:rsid w:val="00307E7F"/>
    <w:rsid w:val="00307FCA"/>
    <w:rsid w:val="0031061B"/>
    <w:rsid w:val="00310C2A"/>
    <w:rsid w:val="00313632"/>
    <w:rsid w:val="003145B5"/>
    <w:rsid w:val="003152E3"/>
    <w:rsid w:val="003162C9"/>
    <w:rsid w:val="0032087F"/>
    <w:rsid w:val="003241A8"/>
    <w:rsid w:val="003273DA"/>
    <w:rsid w:val="003368CC"/>
    <w:rsid w:val="00340AD9"/>
    <w:rsid w:val="00342907"/>
    <w:rsid w:val="003434B0"/>
    <w:rsid w:val="003449AF"/>
    <w:rsid w:val="003453A7"/>
    <w:rsid w:val="0034643D"/>
    <w:rsid w:val="00351C41"/>
    <w:rsid w:val="00351EAB"/>
    <w:rsid w:val="0035200E"/>
    <w:rsid w:val="00355B48"/>
    <w:rsid w:val="0036024E"/>
    <w:rsid w:val="003655B2"/>
    <w:rsid w:val="00365939"/>
    <w:rsid w:val="003661C4"/>
    <w:rsid w:val="00366937"/>
    <w:rsid w:val="00370742"/>
    <w:rsid w:val="003717EF"/>
    <w:rsid w:val="00372CE0"/>
    <w:rsid w:val="0037415B"/>
    <w:rsid w:val="003743B3"/>
    <w:rsid w:val="0037476D"/>
    <w:rsid w:val="0037667A"/>
    <w:rsid w:val="003822BB"/>
    <w:rsid w:val="003832D8"/>
    <w:rsid w:val="003836D7"/>
    <w:rsid w:val="00390296"/>
    <w:rsid w:val="003944AC"/>
    <w:rsid w:val="0039616B"/>
    <w:rsid w:val="00396FD4"/>
    <w:rsid w:val="003A02B6"/>
    <w:rsid w:val="003A053F"/>
    <w:rsid w:val="003A0C1C"/>
    <w:rsid w:val="003A0C74"/>
    <w:rsid w:val="003A3D6A"/>
    <w:rsid w:val="003A6009"/>
    <w:rsid w:val="003A7706"/>
    <w:rsid w:val="003B22CB"/>
    <w:rsid w:val="003B4430"/>
    <w:rsid w:val="003B6447"/>
    <w:rsid w:val="003B7E9D"/>
    <w:rsid w:val="003C0272"/>
    <w:rsid w:val="003C117C"/>
    <w:rsid w:val="003C2A79"/>
    <w:rsid w:val="003C64F1"/>
    <w:rsid w:val="003C6FAE"/>
    <w:rsid w:val="003C7C55"/>
    <w:rsid w:val="003D0576"/>
    <w:rsid w:val="003D0964"/>
    <w:rsid w:val="003D258A"/>
    <w:rsid w:val="003D3864"/>
    <w:rsid w:val="003D3C28"/>
    <w:rsid w:val="003E2E28"/>
    <w:rsid w:val="003E4AEB"/>
    <w:rsid w:val="003E6FD6"/>
    <w:rsid w:val="003E748F"/>
    <w:rsid w:val="003E7F8F"/>
    <w:rsid w:val="003F1D6A"/>
    <w:rsid w:val="003F1F82"/>
    <w:rsid w:val="003F3AA1"/>
    <w:rsid w:val="003F47D1"/>
    <w:rsid w:val="003F4A1C"/>
    <w:rsid w:val="003F4B75"/>
    <w:rsid w:val="00402035"/>
    <w:rsid w:val="00403F64"/>
    <w:rsid w:val="00405FDD"/>
    <w:rsid w:val="00410445"/>
    <w:rsid w:val="00410EF6"/>
    <w:rsid w:val="00411BA2"/>
    <w:rsid w:val="00412DEC"/>
    <w:rsid w:val="0041457C"/>
    <w:rsid w:val="0041460C"/>
    <w:rsid w:val="004159B3"/>
    <w:rsid w:val="004200AC"/>
    <w:rsid w:val="00420345"/>
    <w:rsid w:val="00420A86"/>
    <w:rsid w:val="00421A33"/>
    <w:rsid w:val="0042374D"/>
    <w:rsid w:val="00425B90"/>
    <w:rsid w:val="00427405"/>
    <w:rsid w:val="00430878"/>
    <w:rsid w:val="00431B68"/>
    <w:rsid w:val="00433110"/>
    <w:rsid w:val="00434A24"/>
    <w:rsid w:val="00436A12"/>
    <w:rsid w:val="004410B2"/>
    <w:rsid w:val="00444316"/>
    <w:rsid w:val="00453B51"/>
    <w:rsid w:val="00454913"/>
    <w:rsid w:val="00454BAA"/>
    <w:rsid w:val="00457663"/>
    <w:rsid w:val="004579C0"/>
    <w:rsid w:val="0046706B"/>
    <w:rsid w:val="00467EBB"/>
    <w:rsid w:val="004700EE"/>
    <w:rsid w:val="00470ED8"/>
    <w:rsid w:val="004752B6"/>
    <w:rsid w:val="00475BEC"/>
    <w:rsid w:val="00476A2F"/>
    <w:rsid w:val="0048115E"/>
    <w:rsid w:val="004841C1"/>
    <w:rsid w:val="00485E29"/>
    <w:rsid w:val="00490165"/>
    <w:rsid w:val="00490187"/>
    <w:rsid w:val="00490CED"/>
    <w:rsid w:val="00496DBC"/>
    <w:rsid w:val="004A0583"/>
    <w:rsid w:val="004A1B45"/>
    <w:rsid w:val="004A31D9"/>
    <w:rsid w:val="004A4EFA"/>
    <w:rsid w:val="004A5922"/>
    <w:rsid w:val="004A6601"/>
    <w:rsid w:val="004A6606"/>
    <w:rsid w:val="004A78B0"/>
    <w:rsid w:val="004B31A5"/>
    <w:rsid w:val="004B44F1"/>
    <w:rsid w:val="004B5CC6"/>
    <w:rsid w:val="004B70E4"/>
    <w:rsid w:val="004C059D"/>
    <w:rsid w:val="004D037F"/>
    <w:rsid w:val="004D0CF7"/>
    <w:rsid w:val="004D1350"/>
    <w:rsid w:val="004D1382"/>
    <w:rsid w:val="004D279A"/>
    <w:rsid w:val="004D668B"/>
    <w:rsid w:val="004D72F5"/>
    <w:rsid w:val="004E2303"/>
    <w:rsid w:val="004E7E19"/>
    <w:rsid w:val="004F07B1"/>
    <w:rsid w:val="004F15EA"/>
    <w:rsid w:val="004F41B7"/>
    <w:rsid w:val="004F4A2C"/>
    <w:rsid w:val="004F59F0"/>
    <w:rsid w:val="004F6D38"/>
    <w:rsid w:val="004F7FDD"/>
    <w:rsid w:val="0050029F"/>
    <w:rsid w:val="0050121F"/>
    <w:rsid w:val="00504433"/>
    <w:rsid w:val="00504F43"/>
    <w:rsid w:val="00506085"/>
    <w:rsid w:val="00513FC2"/>
    <w:rsid w:val="00513FDC"/>
    <w:rsid w:val="00522EBC"/>
    <w:rsid w:val="00523813"/>
    <w:rsid w:val="0052450A"/>
    <w:rsid w:val="00526FC7"/>
    <w:rsid w:val="00531D8E"/>
    <w:rsid w:val="005331FE"/>
    <w:rsid w:val="00535B38"/>
    <w:rsid w:val="00537DBC"/>
    <w:rsid w:val="0054142E"/>
    <w:rsid w:val="00541F17"/>
    <w:rsid w:val="00542C48"/>
    <w:rsid w:val="00545E17"/>
    <w:rsid w:val="00547BA6"/>
    <w:rsid w:val="00554DC8"/>
    <w:rsid w:val="005560CE"/>
    <w:rsid w:val="005562ED"/>
    <w:rsid w:val="005636E3"/>
    <w:rsid w:val="005638EE"/>
    <w:rsid w:val="00565F80"/>
    <w:rsid w:val="0056647B"/>
    <w:rsid w:val="00567D56"/>
    <w:rsid w:val="00572EB5"/>
    <w:rsid w:val="00577C66"/>
    <w:rsid w:val="00582789"/>
    <w:rsid w:val="005828BC"/>
    <w:rsid w:val="00590AAA"/>
    <w:rsid w:val="00590BC5"/>
    <w:rsid w:val="005971EA"/>
    <w:rsid w:val="005A3BB6"/>
    <w:rsid w:val="005A4FA3"/>
    <w:rsid w:val="005A650E"/>
    <w:rsid w:val="005B3BBD"/>
    <w:rsid w:val="005B546B"/>
    <w:rsid w:val="005B561C"/>
    <w:rsid w:val="005B5F32"/>
    <w:rsid w:val="005B6EE5"/>
    <w:rsid w:val="005C2EC0"/>
    <w:rsid w:val="005C4529"/>
    <w:rsid w:val="005C5287"/>
    <w:rsid w:val="005C653F"/>
    <w:rsid w:val="005C7EAA"/>
    <w:rsid w:val="005D04B0"/>
    <w:rsid w:val="005D1CC1"/>
    <w:rsid w:val="005D218D"/>
    <w:rsid w:val="005D2710"/>
    <w:rsid w:val="005D35AC"/>
    <w:rsid w:val="005E3627"/>
    <w:rsid w:val="005E6039"/>
    <w:rsid w:val="005E67AB"/>
    <w:rsid w:val="005F04A8"/>
    <w:rsid w:val="005F052F"/>
    <w:rsid w:val="005F0A46"/>
    <w:rsid w:val="005F3597"/>
    <w:rsid w:val="005F558B"/>
    <w:rsid w:val="005F642F"/>
    <w:rsid w:val="00600D6A"/>
    <w:rsid w:val="00601555"/>
    <w:rsid w:val="0060277F"/>
    <w:rsid w:val="00602E94"/>
    <w:rsid w:val="00604C17"/>
    <w:rsid w:val="006058DF"/>
    <w:rsid w:val="0060628F"/>
    <w:rsid w:val="00610D33"/>
    <w:rsid w:val="00611863"/>
    <w:rsid w:val="00612E93"/>
    <w:rsid w:val="0061302F"/>
    <w:rsid w:val="00617B27"/>
    <w:rsid w:val="00625FC9"/>
    <w:rsid w:val="006265FF"/>
    <w:rsid w:val="00626AC8"/>
    <w:rsid w:val="00630B12"/>
    <w:rsid w:val="00631A57"/>
    <w:rsid w:val="00633213"/>
    <w:rsid w:val="00634D54"/>
    <w:rsid w:val="006400E5"/>
    <w:rsid w:val="0064085C"/>
    <w:rsid w:val="00640C68"/>
    <w:rsid w:val="00641038"/>
    <w:rsid w:val="0064158F"/>
    <w:rsid w:val="00641A25"/>
    <w:rsid w:val="00642417"/>
    <w:rsid w:val="00645940"/>
    <w:rsid w:val="00645F54"/>
    <w:rsid w:val="00647863"/>
    <w:rsid w:val="00652374"/>
    <w:rsid w:val="00656DEB"/>
    <w:rsid w:val="006620E2"/>
    <w:rsid w:val="00664A94"/>
    <w:rsid w:val="00665DF8"/>
    <w:rsid w:val="00667E36"/>
    <w:rsid w:val="00667FE6"/>
    <w:rsid w:val="00670D22"/>
    <w:rsid w:val="0067179D"/>
    <w:rsid w:val="006717F4"/>
    <w:rsid w:val="00671D62"/>
    <w:rsid w:val="00672F9D"/>
    <w:rsid w:val="00673CAC"/>
    <w:rsid w:val="006741FE"/>
    <w:rsid w:val="006743DF"/>
    <w:rsid w:val="00677127"/>
    <w:rsid w:val="00680EDE"/>
    <w:rsid w:val="006820B9"/>
    <w:rsid w:val="00690477"/>
    <w:rsid w:val="006911D6"/>
    <w:rsid w:val="006939AA"/>
    <w:rsid w:val="006A2313"/>
    <w:rsid w:val="006A5961"/>
    <w:rsid w:val="006A5D51"/>
    <w:rsid w:val="006A64A8"/>
    <w:rsid w:val="006A6921"/>
    <w:rsid w:val="006B1668"/>
    <w:rsid w:val="006B4260"/>
    <w:rsid w:val="006B613C"/>
    <w:rsid w:val="006B7932"/>
    <w:rsid w:val="006B7F8A"/>
    <w:rsid w:val="006B7FED"/>
    <w:rsid w:val="006C0987"/>
    <w:rsid w:val="006C1138"/>
    <w:rsid w:val="006C186B"/>
    <w:rsid w:val="006C2CFC"/>
    <w:rsid w:val="006C3982"/>
    <w:rsid w:val="006C5334"/>
    <w:rsid w:val="006C5A38"/>
    <w:rsid w:val="006D0D24"/>
    <w:rsid w:val="006D107D"/>
    <w:rsid w:val="006D1A44"/>
    <w:rsid w:val="006D1B2D"/>
    <w:rsid w:val="006D35F0"/>
    <w:rsid w:val="006D5CFF"/>
    <w:rsid w:val="006D6593"/>
    <w:rsid w:val="006D6BCE"/>
    <w:rsid w:val="006E109D"/>
    <w:rsid w:val="006E14B2"/>
    <w:rsid w:val="006E2256"/>
    <w:rsid w:val="006E2C5B"/>
    <w:rsid w:val="006E3D4E"/>
    <w:rsid w:val="006E50B9"/>
    <w:rsid w:val="006F08AA"/>
    <w:rsid w:val="006F1D07"/>
    <w:rsid w:val="006F3A88"/>
    <w:rsid w:val="006F4475"/>
    <w:rsid w:val="006F4B03"/>
    <w:rsid w:val="00700122"/>
    <w:rsid w:val="007027DB"/>
    <w:rsid w:val="00704552"/>
    <w:rsid w:val="00710359"/>
    <w:rsid w:val="00710C20"/>
    <w:rsid w:val="00711821"/>
    <w:rsid w:val="007176EB"/>
    <w:rsid w:val="00720B01"/>
    <w:rsid w:val="00723C40"/>
    <w:rsid w:val="00724255"/>
    <w:rsid w:val="007243EE"/>
    <w:rsid w:val="00724D8C"/>
    <w:rsid w:val="007274DA"/>
    <w:rsid w:val="00727558"/>
    <w:rsid w:val="00730624"/>
    <w:rsid w:val="0073307E"/>
    <w:rsid w:val="00734F46"/>
    <w:rsid w:val="0073676D"/>
    <w:rsid w:val="00741B48"/>
    <w:rsid w:val="00742057"/>
    <w:rsid w:val="007446D9"/>
    <w:rsid w:val="0074646D"/>
    <w:rsid w:val="00755CD3"/>
    <w:rsid w:val="007610C2"/>
    <w:rsid w:val="00772158"/>
    <w:rsid w:val="007734BB"/>
    <w:rsid w:val="00774CF5"/>
    <w:rsid w:val="00776B98"/>
    <w:rsid w:val="007805B4"/>
    <w:rsid w:val="00786077"/>
    <w:rsid w:val="00790C69"/>
    <w:rsid w:val="00790DCE"/>
    <w:rsid w:val="007916F4"/>
    <w:rsid w:val="007969E3"/>
    <w:rsid w:val="00797C09"/>
    <w:rsid w:val="007A1956"/>
    <w:rsid w:val="007A2D6D"/>
    <w:rsid w:val="007C21C9"/>
    <w:rsid w:val="007C4658"/>
    <w:rsid w:val="007D063A"/>
    <w:rsid w:val="007D35C1"/>
    <w:rsid w:val="007D4794"/>
    <w:rsid w:val="007D4B2F"/>
    <w:rsid w:val="007D5256"/>
    <w:rsid w:val="007D6550"/>
    <w:rsid w:val="007E0EAE"/>
    <w:rsid w:val="007E0EC3"/>
    <w:rsid w:val="007E14EC"/>
    <w:rsid w:val="007E36F0"/>
    <w:rsid w:val="007E53F0"/>
    <w:rsid w:val="007E630E"/>
    <w:rsid w:val="007E63D1"/>
    <w:rsid w:val="007E67DB"/>
    <w:rsid w:val="007E7F12"/>
    <w:rsid w:val="007F3000"/>
    <w:rsid w:val="007F34D0"/>
    <w:rsid w:val="007F40E8"/>
    <w:rsid w:val="007F537D"/>
    <w:rsid w:val="007F53E1"/>
    <w:rsid w:val="008017E3"/>
    <w:rsid w:val="00804B63"/>
    <w:rsid w:val="00804D8C"/>
    <w:rsid w:val="00805669"/>
    <w:rsid w:val="0080748B"/>
    <w:rsid w:val="00807E9F"/>
    <w:rsid w:val="00815060"/>
    <w:rsid w:val="00817A60"/>
    <w:rsid w:val="00817AE5"/>
    <w:rsid w:val="00817BFB"/>
    <w:rsid w:val="0082115C"/>
    <w:rsid w:val="0082130E"/>
    <w:rsid w:val="00822C9F"/>
    <w:rsid w:val="00827BEF"/>
    <w:rsid w:val="00833159"/>
    <w:rsid w:val="008337D1"/>
    <w:rsid w:val="00833E4A"/>
    <w:rsid w:val="00836922"/>
    <w:rsid w:val="008415CF"/>
    <w:rsid w:val="00841C39"/>
    <w:rsid w:val="00842261"/>
    <w:rsid w:val="00843C00"/>
    <w:rsid w:val="008441CB"/>
    <w:rsid w:val="00850348"/>
    <w:rsid w:val="00852F6F"/>
    <w:rsid w:val="008540D9"/>
    <w:rsid w:val="00856126"/>
    <w:rsid w:val="0085684D"/>
    <w:rsid w:val="00860230"/>
    <w:rsid w:val="00860717"/>
    <w:rsid w:val="00867BBD"/>
    <w:rsid w:val="00870217"/>
    <w:rsid w:val="00873729"/>
    <w:rsid w:val="008739B9"/>
    <w:rsid w:val="00875399"/>
    <w:rsid w:val="00875BA8"/>
    <w:rsid w:val="0087633C"/>
    <w:rsid w:val="00876ADA"/>
    <w:rsid w:val="0088068D"/>
    <w:rsid w:val="0088101F"/>
    <w:rsid w:val="00882913"/>
    <w:rsid w:val="00882EDE"/>
    <w:rsid w:val="00883CED"/>
    <w:rsid w:val="00886424"/>
    <w:rsid w:val="00886B41"/>
    <w:rsid w:val="00887C15"/>
    <w:rsid w:val="00890382"/>
    <w:rsid w:val="008915BD"/>
    <w:rsid w:val="0089626E"/>
    <w:rsid w:val="008963A4"/>
    <w:rsid w:val="008978C0"/>
    <w:rsid w:val="008A1E5E"/>
    <w:rsid w:val="008A2091"/>
    <w:rsid w:val="008A2202"/>
    <w:rsid w:val="008A5299"/>
    <w:rsid w:val="008A57D3"/>
    <w:rsid w:val="008A7008"/>
    <w:rsid w:val="008A737E"/>
    <w:rsid w:val="008A7C17"/>
    <w:rsid w:val="008B10DC"/>
    <w:rsid w:val="008B163C"/>
    <w:rsid w:val="008B2243"/>
    <w:rsid w:val="008B23B0"/>
    <w:rsid w:val="008B5C20"/>
    <w:rsid w:val="008B6322"/>
    <w:rsid w:val="008C0160"/>
    <w:rsid w:val="008C0A53"/>
    <w:rsid w:val="008C1511"/>
    <w:rsid w:val="008C2087"/>
    <w:rsid w:val="008C2C8D"/>
    <w:rsid w:val="008C2D28"/>
    <w:rsid w:val="008C2E33"/>
    <w:rsid w:val="008C4761"/>
    <w:rsid w:val="008C4B88"/>
    <w:rsid w:val="008C5AAD"/>
    <w:rsid w:val="008C5B2E"/>
    <w:rsid w:val="008C6A9C"/>
    <w:rsid w:val="008C6D18"/>
    <w:rsid w:val="008D0BBB"/>
    <w:rsid w:val="008D0C13"/>
    <w:rsid w:val="008D2779"/>
    <w:rsid w:val="008D2E41"/>
    <w:rsid w:val="008D49BF"/>
    <w:rsid w:val="008E21E7"/>
    <w:rsid w:val="008E2FB9"/>
    <w:rsid w:val="008F1A71"/>
    <w:rsid w:val="008F4EFA"/>
    <w:rsid w:val="008F5EDA"/>
    <w:rsid w:val="008F6856"/>
    <w:rsid w:val="00901CAC"/>
    <w:rsid w:val="00903C6D"/>
    <w:rsid w:val="0090465F"/>
    <w:rsid w:val="009055E8"/>
    <w:rsid w:val="00905A97"/>
    <w:rsid w:val="00917E87"/>
    <w:rsid w:val="00920B97"/>
    <w:rsid w:val="00921C16"/>
    <w:rsid w:val="009235EC"/>
    <w:rsid w:val="00925FFB"/>
    <w:rsid w:val="009265D4"/>
    <w:rsid w:val="00927916"/>
    <w:rsid w:val="0093003E"/>
    <w:rsid w:val="00932F74"/>
    <w:rsid w:val="00932FD9"/>
    <w:rsid w:val="009361D6"/>
    <w:rsid w:val="00937000"/>
    <w:rsid w:val="0094225B"/>
    <w:rsid w:val="0094287A"/>
    <w:rsid w:val="00945C56"/>
    <w:rsid w:val="00946593"/>
    <w:rsid w:val="00947934"/>
    <w:rsid w:val="00947BD7"/>
    <w:rsid w:val="00952E6B"/>
    <w:rsid w:val="00953FBB"/>
    <w:rsid w:val="009555D9"/>
    <w:rsid w:val="00957EB0"/>
    <w:rsid w:val="0096031D"/>
    <w:rsid w:val="00964738"/>
    <w:rsid w:val="009650F3"/>
    <w:rsid w:val="00965112"/>
    <w:rsid w:val="00972FED"/>
    <w:rsid w:val="009736EB"/>
    <w:rsid w:val="00973BC8"/>
    <w:rsid w:val="00977615"/>
    <w:rsid w:val="00977E7B"/>
    <w:rsid w:val="00981287"/>
    <w:rsid w:val="009813F1"/>
    <w:rsid w:val="00981B8C"/>
    <w:rsid w:val="00981F95"/>
    <w:rsid w:val="00987183"/>
    <w:rsid w:val="00987203"/>
    <w:rsid w:val="0099170D"/>
    <w:rsid w:val="009962B0"/>
    <w:rsid w:val="00997C28"/>
    <w:rsid w:val="009A2F6A"/>
    <w:rsid w:val="009A3AF6"/>
    <w:rsid w:val="009A4307"/>
    <w:rsid w:val="009B36E9"/>
    <w:rsid w:val="009B3B6C"/>
    <w:rsid w:val="009B4C68"/>
    <w:rsid w:val="009B4E7C"/>
    <w:rsid w:val="009B4EBD"/>
    <w:rsid w:val="009B56F9"/>
    <w:rsid w:val="009B5AE3"/>
    <w:rsid w:val="009C2E4C"/>
    <w:rsid w:val="009C6825"/>
    <w:rsid w:val="009C7E3D"/>
    <w:rsid w:val="009D27F8"/>
    <w:rsid w:val="009D3087"/>
    <w:rsid w:val="009D5406"/>
    <w:rsid w:val="009D5559"/>
    <w:rsid w:val="009E151B"/>
    <w:rsid w:val="009E7025"/>
    <w:rsid w:val="009E7367"/>
    <w:rsid w:val="009F076A"/>
    <w:rsid w:val="009F14A3"/>
    <w:rsid w:val="009F2219"/>
    <w:rsid w:val="009F598A"/>
    <w:rsid w:val="009F5B1E"/>
    <w:rsid w:val="009F620E"/>
    <w:rsid w:val="009F640C"/>
    <w:rsid w:val="009F6857"/>
    <w:rsid w:val="00A00457"/>
    <w:rsid w:val="00A011C2"/>
    <w:rsid w:val="00A01B53"/>
    <w:rsid w:val="00A03A00"/>
    <w:rsid w:val="00A03B75"/>
    <w:rsid w:val="00A0437E"/>
    <w:rsid w:val="00A04D33"/>
    <w:rsid w:val="00A06EE2"/>
    <w:rsid w:val="00A07244"/>
    <w:rsid w:val="00A13A19"/>
    <w:rsid w:val="00A16863"/>
    <w:rsid w:val="00A17697"/>
    <w:rsid w:val="00A177B0"/>
    <w:rsid w:val="00A200B5"/>
    <w:rsid w:val="00A22EC0"/>
    <w:rsid w:val="00A257F3"/>
    <w:rsid w:val="00A26E9C"/>
    <w:rsid w:val="00A32EB5"/>
    <w:rsid w:val="00A33299"/>
    <w:rsid w:val="00A4003F"/>
    <w:rsid w:val="00A456F7"/>
    <w:rsid w:val="00A46C5F"/>
    <w:rsid w:val="00A52A77"/>
    <w:rsid w:val="00A53906"/>
    <w:rsid w:val="00A53D57"/>
    <w:rsid w:val="00A54B43"/>
    <w:rsid w:val="00A57725"/>
    <w:rsid w:val="00A57B53"/>
    <w:rsid w:val="00A60E3E"/>
    <w:rsid w:val="00A629BE"/>
    <w:rsid w:val="00A67ABC"/>
    <w:rsid w:val="00A717F9"/>
    <w:rsid w:val="00A722A4"/>
    <w:rsid w:val="00A74CE0"/>
    <w:rsid w:val="00A81990"/>
    <w:rsid w:val="00A846D5"/>
    <w:rsid w:val="00A84D6B"/>
    <w:rsid w:val="00A85B02"/>
    <w:rsid w:val="00A85C5B"/>
    <w:rsid w:val="00A86DA5"/>
    <w:rsid w:val="00A87791"/>
    <w:rsid w:val="00A907BF"/>
    <w:rsid w:val="00A936FF"/>
    <w:rsid w:val="00A97601"/>
    <w:rsid w:val="00A97B5F"/>
    <w:rsid w:val="00AA2CF6"/>
    <w:rsid w:val="00AA3232"/>
    <w:rsid w:val="00AA436F"/>
    <w:rsid w:val="00AA441E"/>
    <w:rsid w:val="00AA4725"/>
    <w:rsid w:val="00AA6CA5"/>
    <w:rsid w:val="00AB1011"/>
    <w:rsid w:val="00AB1E45"/>
    <w:rsid w:val="00AB2824"/>
    <w:rsid w:val="00AB2B18"/>
    <w:rsid w:val="00AB5BBE"/>
    <w:rsid w:val="00AB6095"/>
    <w:rsid w:val="00AB6D11"/>
    <w:rsid w:val="00AB720A"/>
    <w:rsid w:val="00AB72F5"/>
    <w:rsid w:val="00AC089F"/>
    <w:rsid w:val="00AC20B4"/>
    <w:rsid w:val="00AC279D"/>
    <w:rsid w:val="00AC42FF"/>
    <w:rsid w:val="00AC6140"/>
    <w:rsid w:val="00AD054E"/>
    <w:rsid w:val="00AD2DB9"/>
    <w:rsid w:val="00AD437F"/>
    <w:rsid w:val="00AD71B4"/>
    <w:rsid w:val="00AE1AF5"/>
    <w:rsid w:val="00AE1D55"/>
    <w:rsid w:val="00AE215D"/>
    <w:rsid w:val="00AE6BE2"/>
    <w:rsid w:val="00AF0A5A"/>
    <w:rsid w:val="00AF0E88"/>
    <w:rsid w:val="00AF7E18"/>
    <w:rsid w:val="00B014C8"/>
    <w:rsid w:val="00B05681"/>
    <w:rsid w:val="00B057FA"/>
    <w:rsid w:val="00B063E5"/>
    <w:rsid w:val="00B103B5"/>
    <w:rsid w:val="00B10610"/>
    <w:rsid w:val="00B1147C"/>
    <w:rsid w:val="00B16591"/>
    <w:rsid w:val="00B16728"/>
    <w:rsid w:val="00B16B0E"/>
    <w:rsid w:val="00B20606"/>
    <w:rsid w:val="00B261EC"/>
    <w:rsid w:val="00B26B5E"/>
    <w:rsid w:val="00B31000"/>
    <w:rsid w:val="00B31C25"/>
    <w:rsid w:val="00B35344"/>
    <w:rsid w:val="00B36502"/>
    <w:rsid w:val="00B36937"/>
    <w:rsid w:val="00B36E95"/>
    <w:rsid w:val="00B37D15"/>
    <w:rsid w:val="00B411D9"/>
    <w:rsid w:val="00B431AA"/>
    <w:rsid w:val="00B45AC7"/>
    <w:rsid w:val="00B50CAF"/>
    <w:rsid w:val="00B54088"/>
    <w:rsid w:val="00B55E71"/>
    <w:rsid w:val="00B56DD0"/>
    <w:rsid w:val="00B5728F"/>
    <w:rsid w:val="00B632C4"/>
    <w:rsid w:val="00B64A38"/>
    <w:rsid w:val="00B65E19"/>
    <w:rsid w:val="00B677CE"/>
    <w:rsid w:val="00B709F5"/>
    <w:rsid w:val="00B7210F"/>
    <w:rsid w:val="00B73CD0"/>
    <w:rsid w:val="00B73DE3"/>
    <w:rsid w:val="00B74D74"/>
    <w:rsid w:val="00B77135"/>
    <w:rsid w:val="00B77B7D"/>
    <w:rsid w:val="00B806EE"/>
    <w:rsid w:val="00B82F8F"/>
    <w:rsid w:val="00B86153"/>
    <w:rsid w:val="00B86C1D"/>
    <w:rsid w:val="00B90BE2"/>
    <w:rsid w:val="00B94F30"/>
    <w:rsid w:val="00B954C2"/>
    <w:rsid w:val="00B96462"/>
    <w:rsid w:val="00B97CE7"/>
    <w:rsid w:val="00BA0E14"/>
    <w:rsid w:val="00BA1B00"/>
    <w:rsid w:val="00BA364A"/>
    <w:rsid w:val="00BA3E5E"/>
    <w:rsid w:val="00BA512C"/>
    <w:rsid w:val="00BA590B"/>
    <w:rsid w:val="00BA7CE7"/>
    <w:rsid w:val="00BB1EC9"/>
    <w:rsid w:val="00BB366C"/>
    <w:rsid w:val="00BB38DA"/>
    <w:rsid w:val="00BC314F"/>
    <w:rsid w:val="00BC3C8E"/>
    <w:rsid w:val="00BC4367"/>
    <w:rsid w:val="00BC4BD5"/>
    <w:rsid w:val="00BC4E93"/>
    <w:rsid w:val="00BC5AC6"/>
    <w:rsid w:val="00BC65CC"/>
    <w:rsid w:val="00BC6BC7"/>
    <w:rsid w:val="00BC7B4B"/>
    <w:rsid w:val="00BD2B7F"/>
    <w:rsid w:val="00BD3A4E"/>
    <w:rsid w:val="00BE12B0"/>
    <w:rsid w:val="00BE4982"/>
    <w:rsid w:val="00BE59F1"/>
    <w:rsid w:val="00BF00EE"/>
    <w:rsid w:val="00BF0AD4"/>
    <w:rsid w:val="00BF0BAB"/>
    <w:rsid w:val="00BF7E43"/>
    <w:rsid w:val="00C00A74"/>
    <w:rsid w:val="00C030F3"/>
    <w:rsid w:val="00C05D59"/>
    <w:rsid w:val="00C06F00"/>
    <w:rsid w:val="00C07751"/>
    <w:rsid w:val="00C11EEC"/>
    <w:rsid w:val="00C12718"/>
    <w:rsid w:val="00C15590"/>
    <w:rsid w:val="00C17E37"/>
    <w:rsid w:val="00C21C84"/>
    <w:rsid w:val="00C21E6F"/>
    <w:rsid w:val="00C2289F"/>
    <w:rsid w:val="00C245AC"/>
    <w:rsid w:val="00C26420"/>
    <w:rsid w:val="00C3005D"/>
    <w:rsid w:val="00C33065"/>
    <w:rsid w:val="00C341BE"/>
    <w:rsid w:val="00C35D92"/>
    <w:rsid w:val="00C377AA"/>
    <w:rsid w:val="00C37E6B"/>
    <w:rsid w:val="00C40A12"/>
    <w:rsid w:val="00C41BF0"/>
    <w:rsid w:val="00C42640"/>
    <w:rsid w:val="00C43AED"/>
    <w:rsid w:val="00C451C5"/>
    <w:rsid w:val="00C51543"/>
    <w:rsid w:val="00C54700"/>
    <w:rsid w:val="00C550BC"/>
    <w:rsid w:val="00C55932"/>
    <w:rsid w:val="00C56878"/>
    <w:rsid w:val="00C574D8"/>
    <w:rsid w:val="00C60857"/>
    <w:rsid w:val="00C611B6"/>
    <w:rsid w:val="00C6257A"/>
    <w:rsid w:val="00C6290E"/>
    <w:rsid w:val="00C656C2"/>
    <w:rsid w:val="00C709E1"/>
    <w:rsid w:val="00C70F01"/>
    <w:rsid w:val="00C738D6"/>
    <w:rsid w:val="00C753D9"/>
    <w:rsid w:val="00C77F86"/>
    <w:rsid w:val="00C83C5C"/>
    <w:rsid w:val="00C84174"/>
    <w:rsid w:val="00C85289"/>
    <w:rsid w:val="00C870B4"/>
    <w:rsid w:val="00C8776A"/>
    <w:rsid w:val="00C94417"/>
    <w:rsid w:val="00C95190"/>
    <w:rsid w:val="00CA0343"/>
    <w:rsid w:val="00CA13A5"/>
    <w:rsid w:val="00CA1C9F"/>
    <w:rsid w:val="00CA2726"/>
    <w:rsid w:val="00CA2F3F"/>
    <w:rsid w:val="00CA2FF2"/>
    <w:rsid w:val="00CA38BD"/>
    <w:rsid w:val="00CA5922"/>
    <w:rsid w:val="00CA62FB"/>
    <w:rsid w:val="00CB19A8"/>
    <w:rsid w:val="00CB1D23"/>
    <w:rsid w:val="00CB7127"/>
    <w:rsid w:val="00CC251F"/>
    <w:rsid w:val="00CC4B74"/>
    <w:rsid w:val="00CC54A2"/>
    <w:rsid w:val="00CC57A0"/>
    <w:rsid w:val="00CD0B10"/>
    <w:rsid w:val="00CD4021"/>
    <w:rsid w:val="00CD44EC"/>
    <w:rsid w:val="00CD51CD"/>
    <w:rsid w:val="00CE0594"/>
    <w:rsid w:val="00CE12DF"/>
    <w:rsid w:val="00CE1338"/>
    <w:rsid w:val="00CE176B"/>
    <w:rsid w:val="00CE570B"/>
    <w:rsid w:val="00CE60AA"/>
    <w:rsid w:val="00CF1B21"/>
    <w:rsid w:val="00CF5954"/>
    <w:rsid w:val="00CF5D4D"/>
    <w:rsid w:val="00D03E96"/>
    <w:rsid w:val="00D07E7E"/>
    <w:rsid w:val="00D10846"/>
    <w:rsid w:val="00D14C7F"/>
    <w:rsid w:val="00D14CA7"/>
    <w:rsid w:val="00D15AED"/>
    <w:rsid w:val="00D16D4F"/>
    <w:rsid w:val="00D20622"/>
    <w:rsid w:val="00D213E2"/>
    <w:rsid w:val="00D26E45"/>
    <w:rsid w:val="00D2776D"/>
    <w:rsid w:val="00D301E9"/>
    <w:rsid w:val="00D33454"/>
    <w:rsid w:val="00D3521D"/>
    <w:rsid w:val="00D35E39"/>
    <w:rsid w:val="00D3608D"/>
    <w:rsid w:val="00D364C2"/>
    <w:rsid w:val="00D37230"/>
    <w:rsid w:val="00D40AF2"/>
    <w:rsid w:val="00D44C45"/>
    <w:rsid w:val="00D538B9"/>
    <w:rsid w:val="00D55369"/>
    <w:rsid w:val="00D5622A"/>
    <w:rsid w:val="00D56F88"/>
    <w:rsid w:val="00D57219"/>
    <w:rsid w:val="00D57E97"/>
    <w:rsid w:val="00D64030"/>
    <w:rsid w:val="00D6465C"/>
    <w:rsid w:val="00D67517"/>
    <w:rsid w:val="00D71296"/>
    <w:rsid w:val="00D71EDD"/>
    <w:rsid w:val="00D8025D"/>
    <w:rsid w:val="00D82189"/>
    <w:rsid w:val="00D8223E"/>
    <w:rsid w:val="00D827D7"/>
    <w:rsid w:val="00D84B84"/>
    <w:rsid w:val="00D86641"/>
    <w:rsid w:val="00D9064D"/>
    <w:rsid w:val="00D90779"/>
    <w:rsid w:val="00D92B1A"/>
    <w:rsid w:val="00D946F2"/>
    <w:rsid w:val="00D9634C"/>
    <w:rsid w:val="00D9719F"/>
    <w:rsid w:val="00DA1E3B"/>
    <w:rsid w:val="00DA23BB"/>
    <w:rsid w:val="00DA2421"/>
    <w:rsid w:val="00DA2777"/>
    <w:rsid w:val="00DA4A6E"/>
    <w:rsid w:val="00DA7B21"/>
    <w:rsid w:val="00DB08CF"/>
    <w:rsid w:val="00DB15B2"/>
    <w:rsid w:val="00DB2DC6"/>
    <w:rsid w:val="00DB3FE7"/>
    <w:rsid w:val="00DB4A5B"/>
    <w:rsid w:val="00DB4A95"/>
    <w:rsid w:val="00DB4D78"/>
    <w:rsid w:val="00DB5A08"/>
    <w:rsid w:val="00DB67DE"/>
    <w:rsid w:val="00DB7A54"/>
    <w:rsid w:val="00DC0FEF"/>
    <w:rsid w:val="00DC2289"/>
    <w:rsid w:val="00DC237E"/>
    <w:rsid w:val="00DC3D24"/>
    <w:rsid w:val="00DC418B"/>
    <w:rsid w:val="00DC4CC7"/>
    <w:rsid w:val="00DC6604"/>
    <w:rsid w:val="00DD0C76"/>
    <w:rsid w:val="00DD0E29"/>
    <w:rsid w:val="00DD139C"/>
    <w:rsid w:val="00DE0468"/>
    <w:rsid w:val="00DE1148"/>
    <w:rsid w:val="00DE1FF7"/>
    <w:rsid w:val="00DE2A28"/>
    <w:rsid w:val="00DE3CC0"/>
    <w:rsid w:val="00DE40CC"/>
    <w:rsid w:val="00DF10A6"/>
    <w:rsid w:val="00DF3961"/>
    <w:rsid w:val="00DF4960"/>
    <w:rsid w:val="00DF620F"/>
    <w:rsid w:val="00DF6526"/>
    <w:rsid w:val="00DF6604"/>
    <w:rsid w:val="00DF6E63"/>
    <w:rsid w:val="00E03C6F"/>
    <w:rsid w:val="00E04C02"/>
    <w:rsid w:val="00E05106"/>
    <w:rsid w:val="00E079A4"/>
    <w:rsid w:val="00E1043E"/>
    <w:rsid w:val="00E10DF7"/>
    <w:rsid w:val="00E1344B"/>
    <w:rsid w:val="00E15DDC"/>
    <w:rsid w:val="00E1684A"/>
    <w:rsid w:val="00E2001B"/>
    <w:rsid w:val="00E20233"/>
    <w:rsid w:val="00E23349"/>
    <w:rsid w:val="00E24D77"/>
    <w:rsid w:val="00E27276"/>
    <w:rsid w:val="00E273D7"/>
    <w:rsid w:val="00E27C22"/>
    <w:rsid w:val="00E33E2A"/>
    <w:rsid w:val="00E371CB"/>
    <w:rsid w:val="00E417C2"/>
    <w:rsid w:val="00E43656"/>
    <w:rsid w:val="00E43BCD"/>
    <w:rsid w:val="00E44C20"/>
    <w:rsid w:val="00E47020"/>
    <w:rsid w:val="00E47725"/>
    <w:rsid w:val="00E4799A"/>
    <w:rsid w:val="00E5041E"/>
    <w:rsid w:val="00E518D1"/>
    <w:rsid w:val="00E5690F"/>
    <w:rsid w:val="00E60AA1"/>
    <w:rsid w:val="00E669D0"/>
    <w:rsid w:val="00E677A4"/>
    <w:rsid w:val="00E7045F"/>
    <w:rsid w:val="00E724AF"/>
    <w:rsid w:val="00E73AE7"/>
    <w:rsid w:val="00E74FC0"/>
    <w:rsid w:val="00E8079C"/>
    <w:rsid w:val="00E80F36"/>
    <w:rsid w:val="00E81C59"/>
    <w:rsid w:val="00E840E7"/>
    <w:rsid w:val="00E85AFA"/>
    <w:rsid w:val="00E85C86"/>
    <w:rsid w:val="00E91720"/>
    <w:rsid w:val="00E9354D"/>
    <w:rsid w:val="00E93F06"/>
    <w:rsid w:val="00E96AE7"/>
    <w:rsid w:val="00EA228B"/>
    <w:rsid w:val="00EA3649"/>
    <w:rsid w:val="00EA3891"/>
    <w:rsid w:val="00EA5DD7"/>
    <w:rsid w:val="00EB3281"/>
    <w:rsid w:val="00EB3978"/>
    <w:rsid w:val="00EB4CA6"/>
    <w:rsid w:val="00EB4CE0"/>
    <w:rsid w:val="00EB5700"/>
    <w:rsid w:val="00EB72BC"/>
    <w:rsid w:val="00EC0E66"/>
    <w:rsid w:val="00EC2464"/>
    <w:rsid w:val="00EC2814"/>
    <w:rsid w:val="00EC2FE4"/>
    <w:rsid w:val="00EC39F8"/>
    <w:rsid w:val="00EC700C"/>
    <w:rsid w:val="00EC7376"/>
    <w:rsid w:val="00ED08C5"/>
    <w:rsid w:val="00ED0A91"/>
    <w:rsid w:val="00ED0D7A"/>
    <w:rsid w:val="00ED1C55"/>
    <w:rsid w:val="00ED36FF"/>
    <w:rsid w:val="00ED48A5"/>
    <w:rsid w:val="00ED54BB"/>
    <w:rsid w:val="00ED6829"/>
    <w:rsid w:val="00EE0794"/>
    <w:rsid w:val="00EE1DD4"/>
    <w:rsid w:val="00EE41DB"/>
    <w:rsid w:val="00EE46FE"/>
    <w:rsid w:val="00EF0CA2"/>
    <w:rsid w:val="00EF2A45"/>
    <w:rsid w:val="00EF44EF"/>
    <w:rsid w:val="00EF525C"/>
    <w:rsid w:val="00EF54D0"/>
    <w:rsid w:val="00EF56CC"/>
    <w:rsid w:val="00EF6C44"/>
    <w:rsid w:val="00EF6F5B"/>
    <w:rsid w:val="00EF7D7B"/>
    <w:rsid w:val="00F04C6D"/>
    <w:rsid w:val="00F115A6"/>
    <w:rsid w:val="00F1389D"/>
    <w:rsid w:val="00F21672"/>
    <w:rsid w:val="00F22C64"/>
    <w:rsid w:val="00F24F1D"/>
    <w:rsid w:val="00F330F7"/>
    <w:rsid w:val="00F34650"/>
    <w:rsid w:val="00F3555A"/>
    <w:rsid w:val="00F36F63"/>
    <w:rsid w:val="00F414E1"/>
    <w:rsid w:val="00F421A0"/>
    <w:rsid w:val="00F43473"/>
    <w:rsid w:val="00F46428"/>
    <w:rsid w:val="00F47FE4"/>
    <w:rsid w:val="00F54C5F"/>
    <w:rsid w:val="00F5719F"/>
    <w:rsid w:val="00F60A7A"/>
    <w:rsid w:val="00F618F1"/>
    <w:rsid w:val="00F61B5C"/>
    <w:rsid w:val="00F6352B"/>
    <w:rsid w:val="00F646A5"/>
    <w:rsid w:val="00F70317"/>
    <w:rsid w:val="00F72137"/>
    <w:rsid w:val="00F74037"/>
    <w:rsid w:val="00F74AEA"/>
    <w:rsid w:val="00F76161"/>
    <w:rsid w:val="00F767C8"/>
    <w:rsid w:val="00F77EC8"/>
    <w:rsid w:val="00F8182B"/>
    <w:rsid w:val="00F82BEC"/>
    <w:rsid w:val="00F86276"/>
    <w:rsid w:val="00F86BEC"/>
    <w:rsid w:val="00F86DA3"/>
    <w:rsid w:val="00F87304"/>
    <w:rsid w:val="00F90A7A"/>
    <w:rsid w:val="00F911EB"/>
    <w:rsid w:val="00F91B95"/>
    <w:rsid w:val="00F91C20"/>
    <w:rsid w:val="00F91E0A"/>
    <w:rsid w:val="00F92C7A"/>
    <w:rsid w:val="00F93723"/>
    <w:rsid w:val="00F94747"/>
    <w:rsid w:val="00FA0801"/>
    <w:rsid w:val="00FA23F6"/>
    <w:rsid w:val="00FA6DB4"/>
    <w:rsid w:val="00FB7356"/>
    <w:rsid w:val="00FC0D10"/>
    <w:rsid w:val="00FC21FC"/>
    <w:rsid w:val="00FC2CF0"/>
    <w:rsid w:val="00FC309B"/>
    <w:rsid w:val="00FC4512"/>
    <w:rsid w:val="00FC6150"/>
    <w:rsid w:val="00FD017D"/>
    <w:rsid w:val="00FD29EE"/>
    <w:rsid w:val="00FD2E15"/>
    <w:rsid w:val="00FE0900"/>
    <w:rsid w:val="00FE30E9"/>
    <w:rsid w:val="00FE4457"/>
    <w:rsid w:val="00FE489A"/>
    <w:rsid w:val="00FE5549"/>
    <w:rsid w:val="00FE774B"/>
    <w:rsid w:val="00FF2D0D"/>
    <w:rsid w:val="00FF37EB"/>
    <w:rsid w:val="00FF3A9D"/>
    <w:rsid w:val="00FF4EEB"/>
    <w:rsid w:val="00FF4F2B"/>
    <w:rsid w:val="00FF70A3"/>
    <w:rsid w:val="00FF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83D9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unhideWhenUsed/>
  </w:style>
  <w:style w:type="character" w:customStyle="1" w:styleId="FootnoteTextChar">
    <w:name w:val="Footnote Text Char"/>
    <w:basedOn w:val="DefaultParagraphFont"/>
    <w:link w:val="FootnoteText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character" w:styleId="Hyperlink">
    <w:name w:val="Hyperlink"/>
    <w:basedOn w:val="DefaultParagraphFont"/>
    <w:uiPriority w:val="99"/>
    <w:unhideWhenUsed/>
    <w:rsid w:val="007734BB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30878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unhideWhenUsed/>
    <w:rsid w:val="00E1684A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E1684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545E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unhideWhenUsed/>
  </w:style>
  <w:style w:type="character" w:customStyle="1" w:styleId="FootnoteTextChar">
    <w:name w:val="Footnote Text Char"/>
    <w:basedOn w:val="DefaultParagraphFont"/>
    <w:link w:val="FootnoteText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character" w:styleId="Hyperlink">
    <w:name w:val="Hyperlink"/>
    <w:basedOn w:val="DefaultParagraphFont"/>
    <w:uiPriority w:val="99"/>
    <w:unhideWhenUsed/>
    <w:rsid w:val="007734BB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30878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unhideWhenUsed/>
    <w:rsid w:val="00E1684A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E1684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545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mailto:batuhan.erden@ozu.edu.tr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://scikit-learn.org" TargetMode="External"/><Relationship Id="rId19" Type="http://schemas.openxmlformats.org/officeDocument/2006/relationships/hyperlink" Target="https://www.kaggle.com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dalpozz/creditcardfrau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atuhan:Desktop:tf03984841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4A9FE9-2682-2349-8AB7-DE3BFF1A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tf03984841.dotx</Template>
  <TotalTime>513</TotalTime>
  <Pages>10</Pages>
  <Words>2025</Words>
  <Characters>11544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Erden</dc:creator>
  <cp:keywords/>
  <dc:description/>
  <cp:lastModifiedBy>Batuhan Erden</cp:lastModifiedBy>
  <cp:revision>1202</cp:revision>
  <cp:lastPrinted>2017-12-28T20:09:00Z</cp:lastPrinted>
  <dcterms:created xsi:type="dcterms:W3CDTF">2017-12-03T14:09:00Z</dcterms:created>
  <dcterms:modified xsi:type="dcterms:W3CDTF">2017-12-28T20:19:00Z</dcterms:modified>
</cp:coreProperties>
</file>